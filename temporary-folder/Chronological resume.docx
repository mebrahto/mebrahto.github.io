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right w:w="72" w:type="dxa"/>
        </w:tblCellMar>
        <w:tblLook w:val="04A0"/>
      </w:tblPr>
      <w:tblGrid>
        <w:gridCol w:w="10080"/>
      </w:tblGrid>
      <w:tr w:rsidR="001851A9" w:rsidRPr="00EE1E88" w:rsidTr="00B54DD9">
        <w:trPr>
          <w:trHeight w:val="256"/>
          <w:jc w:val="center"/>
        </w:trPr>
        <w:tc>
          <w:tcPr>
            <w:tcW w:w="10080" w:type="dxa"/>
          </w:tcPr>
          <w:p w:rsidR="001851A9" w:rsidRPr="00EE1E88" w:rsidRDefault="00FC4E64" w:rsidP="00EE1E88">
            <w:pPr>
              <w:rPr>
                <w:sz w:val="28"/>
              </w:rPr>
            </w:pPr>
            <w:sdt>
              <w:sdtPr>
                <w:rPr>
                  <w:sz w:val="28"/>
                </w:rPr>
                <w:id w:val="1481961"/>
                <w:placeholder>
                  <w:docPart w:val="711486D82043439187F00BEC78429BFF"/>
                </w:placeholder>
                <w:showingPlcHdr/>
              </w:sdtPr>
              <w:sdtContent>
                <w:r w:rsidR="005C23F7" w:rsidRPr="00EE1E88">
                  <w:rPr>
                    <w:sz w:val="28"/>
                  </w:rPr>
                  <w:t>Objectives</w:t>
                </w:r>
              </w:sdtContent>
            </w:sdt>
          </w:p>
        </w:tc>
      </w:tr>
      <w:tr w:rsidR="001851A9" w:rsidRPr="00EE1E88" w:rsidTr="00B54DD9">
        <w:trPr>
          <w:trHeight w:val="257"/>
          <w:jc w:val="center"/>
        </w:trPr>
        <w:tc>
          <w:tcPr>
            <w:tcW w:w="10080" w:type="dxa"/>
          </w:tcPr>
          <w:sdt>
            <w:sdtPr>
              <w:rPr>
                <w:sz w:val="28"/>
              </w:rPr>
              <w:id w:val="1482153"/>
              <w:placeholder>
                <w:docPart w:val="4CCD348EE2B84055BCD0B6207903573C"/>
              </w:placeholder>
            </w:sdtPr>
            <w:sdtContent>
              <w:p w:rsidR="001851A9" w:rsidRPr="00EE1E88" w:rsidRDefault="004A7D47" w:rsidP="00EE1E88">
                <w:pPr>
                  <w:rPr>
                    <w:sz w:val="28"/>
                  </w:rPr>
                </w:pPr>
                <w:r w:rsidRPr="00EE1E88">
                  <w:rPr>
                    <w:sz w:val="28"/>
                  </w:rPr>
                  <w:t>*</w:t>
                </w:r>
                <w:r w:rsidR="00A43293" w:rsidRPr="00EE1E88">
                  <w:rPr>
                    <w:sz w:val="28"/>
                  </w:rPr>
                  <w:t>Looking for a challenging role in a reputable organization to utilize my technical, database, and management skills for the growth of the organization as well as to enhance my knowledge about new and emerging trends in the IT sector.</w:t>
                </w:r>
              </w:p>
            </w:sdtContent>
          </w:sdt>
        </w:tc>
      </w:tr>
      <w:tr w:rsidR="00EE1E88" w:rsidRPr="00EE1E88" w:rsidTr="00B54DD9">
        <w:trPr>
          <w:trHeight w:val="257"/>
          <w:jc w:val="center"/>
        </w:trPr>
        <w:tc>
          <w:tcPr>
            <w:tcW w:w="10080" w:type="dxa"/>
          </w:tcPr>
          <w:p w:rsidR="00EE1E88" w:rsidRPr="00EE1E88" w:rsidRDefault="00EE1E88" w:rsidP="00EE1E88">
            <w:pPr>
              <w:rPr>
                <w:sz w:val="28"/>
              </w:rPr>
            </w:pPr>
            <w:r w:rsidRPr="00EE1E88">
              <w:rPr>
                <w:sz w:val="28"/>
              </w:rPr>
              <w:t>* If you use your talents to the best of your abilities you are much more likely to succeed in your life.</w:t>
            </w:r>
            <w:r w:rsidRPr="00EE1E88">
              <w:rPr>
                <w:sz w:val="28"/>
              </w:rPr>
              <w:br/>
              <w:t>You’ll also find yourself with fewer problems if you are aware of your weaknesses.</w:t>
            </w:r>
          </w:p>
          <w:p w:rsidR="00EE1E88" w:rsidRPr="00EE1E88" w:rsidRDefault="00EE1E88" w:rsidP="00EE1E88">
            <w:pPr>
              <w:rPr>
                <w:sz w:val="28"/>
              </w:rPr>
            </w:pPr>
            <w:r w:rsidRPr="00EE1E88">
              <w:rPr>
                <w:sz w:val="28"/>
              </w:rPr>
              <w:t>So how can you know what your weaknesses and strengths are?</w:t>
            </w:r>
          </w:p>
          <w:p w:rsidR="00EE1E88" w:rsidRPr="00EE1E88" w:rsidRDefault="00EE1E88" w:rsidP="00EE1E88">
            <w:pPr>
              <w:rPr>
                <w:sz w:val="28"/>
              </w:rPr>
            </w:pPr>
          </w:p>
        </w:tc>
      </w:tr>
      <w:tr w:rsidR="00B54DD9" w:rsidRPr="00EE1E88" w:rsidTr="00B54DD9">
        <w:trPr>
          <w:trHeight w:val="227"/>
          <w:jc w:val="center"/>
        </w:trPr>
        <w:sdt>
          <w:sdtPr>
            <w:rPr>
              <w:sz w:val="28"/>
            </w:rPr>
            <w:id w:val="897761259"/>
            <w:placeholder>
              <w:docPart w:val="8249242259A94FEA8599E8BDA5D75A90"/>
            </w:placeholder>
          </w:sdtPr>
          <w:sdtContent>
            <w:tc>
              <w:tcPr>
                <w:tcW w:w="10080" w:type="dxa"/>
              </w:tcPr>
              <w:p w:rsidR="00B54DD9" w:rsidRPr="00EE1E88" w:rsidRDefault="00B54DD9" w:rsidP="00EE1E88">
                <w:pPr>
                  <w:rPr>
                    <w:sz w:val="28"/>
                  </w:rPr>
                </w:pPr>
                <w:r w:rsidRPr="00EE1E88">
                  <w:rPr>
                    <w:sz w:val="28"/>
                  </w:rPr>
                  <w:t xml:space="preserve">Programming design coding </w:t>
                </w:r>
              </w:p>
            </w:tc>
          </w:sdtContent>
        </w:sdt>
      </w:tr>
      <w:tr w:rsidR="00B54DD9" w:rsidRPr="00EE1E88" w:rsidTr="00B54DD9">
        <w:trPr>
          <w:trHeight w:val="227"/>
          <w:jc w:val="center"/>
        </w:trPr>
        <w:tc>
          <w:tcPr>
            <w:tcW w:w="10080" w:type="dxa"/>
          </w:tcPr>
          <w:p w:rsidR="00B54DD9" w:rsidRPr="00EE1E88" w:rsidRDefault="00FC4E64" w:rsidP="00EE1E88">
            <w:pPr>
              <w:rPr>
                <w:sz w:val="28"/>
              </w:rPr>
            </w:pPr>
            <w:sdt>
              <w:sdtPr>
                <w:rPr>
                  <w:sz w:val="28"/>
                </w:rPr>
                <w:id w:val="897761260"/>
                <w:placeholder>
                  <w:docPart w:val="63AA08FDF45945E3B69B813C67C3A0B8"/>
                </w:placeholder>
              </w:sdtPr>
              <w:sdtContent>
                <w:r w:rsidR="008D3E48" w:rsidRPr="00EE1E88">
                  <w:rPr>
                    <w:sz w:val="28"/>
                  </w:rPr>
                  <w:t>Coding class</w:t>
                </w:r>
              </w:sdtContent>
            </w:sdt>
            <w:r w:rsidR="00B54DD9" w:rsidRPr="00EE1E88">
              <w:rPr>
                <w:sz w:val="28"/>
              </w:rPr>
              <w:t xml:space="preserve">  </w:t>
            </w:r>
            <w:sdt>
              <w:sdtPr>
                <w:rPr>
                  <w:sz w:val="28"/>
                </w:rPr>
                <w:id w:val="897761261"/>
                <w:placeholder>
                  <w:docPart w:val="6B2F3C80CD344BA4AED10FEDFC60462C"/>
                </w:placeholder>
                <w:date>
                  <w:dateFormat w:val="M/d/yyyy"/>
                  <w:lid w:val="en-US"/>
                  <w:storeMappedDataAs w:val="dateTime"/>
                  <w:calendar w:val="gregorian"/>
                </w:date>
              </w:sdtPr>
              <w:sdtContent>
                <w:r w:rsidR="008D3E48" w:rsidRPr="00EE1E88">
                  <w:rPr>
                    <w:sz w:val="28"/>
                  </w:rPr>
                  <w:t>5/</w:t>
                </w:r>
                <w:r w:rsidR="00B54DD9" w:rsidRPr="00EE1E88">
                  <w:rPr>
                    <w:sz w:val="28"/>
                  </w:rPr>
                  <w:t>/2019</w:t>
                </w:r>
              </w:sdtContent>
            </w:sdt>
          </w:p>
        </w:tc>
      </w:tr>
      <w:tr w:rsidR="00B54DD9" w:rsidRPr="00EE1E88" w:rsidTr="00B54DD9">
        <w:trPr>
          <w:trHeight w:val="239"/>
          <w:jc w:val="center"/>
        </w:trPr>
        <w:tc>
          <w:tcPr>
            <w:tcW w:w="10080" w:type="dxa"/>
          </w:tcPr>
          <w:p w:rsidR="00B54DD9" w:rsidRPr="00EE1E88" w:rsidRDefault="00FC4E64" w:rsidP="00EE1E88">
            <w:pPr>
              <w:rPr>
                <w:sz w:val="28"/>
              </w:rPr>
            </w:pPr>
            <w:sdt>
              <w:sdtPr>
                <w:rPr>
                  <w:sz w:val="28"/>
                </w:rPr>
                <w:id w:val="897761262"/>
                <w:placeholder>
                  <w:docPart w:val="FAD828E560844F31949BFFD78F5B384E"/>
                </w:placeholder>
              </w:sdtPr>
              <w:sdtContent>
                <w:r w:rsidR="008D3E48" w:rsidRPr="00EE1E88">
                  <w:rPr>
                    <w:sz w:val="28"/>
                  </w:rPr>
                  <w:t xml:space="preserve">Hub career refugee  </w:t>
                </w:r>
              </w:sdtContent>
            </w:sdt>
            <w:r w:rsidR="00B54DD9" w:rsidRPr="00EE1E88">
              <w:rPr>
                <w:sz w:val="28"/>
              </w:rPr>
              <w:t xml:space="preserve"> </w:t>
            </w:r>
          </w:p>
        </w:tc>
      </w:tr>
      <w:tr w:rsidR="00B54DD9" w:rsidRPr="00EE1E88" w:rsidTr="00B54DD9">
        <w:trPr>
          <w:trHeight w:val="223"/>
          <w:jc w:val="center"/>
        </w:trPr>
        <w:tc>
          <w:tcPr>
            <w:tcW w:w="10080" w:type="dxa"/>
          </w:tcPr>
          <w:p w:rsidR="00B54DD9" w:rsidRPr="00EE1E88" w:rsidRDefault="008D3E48" w:rsidP="00EE1E88">
            <w:pPr>
              <w:rPr>
                <w:sz w:val="28"/>
              </w:rPr>
            </w:pPr>
            <w:r w:rsidRPr="00EE1E88">
              <w:rPr>
                <w:sz w:val="28"/>
              </w:rPr>
              <w:t>Church street….</w:t>
            </w:r>
          </w:p>
        </w:tc>
      </w:tr>
      <w:tr w:rsidR="00B54DD9" w:rsidRPr="00EE1E88" w:rsidTr="00B54DD9">
        <w:trPr>
          <w:trHeight w:val="403"/>
          <w:jc w:val="center"/>
        </w:trPr>
        <w:tc>
          <w:tcPr>
            <w:tcW w:w="10080" w:type="dxa"/>
          </w:tcPr>
          <w:p w:rsidR="00B54DD9" w:rsidRPr="00EE1E88" w:rsidRDefault="00FC4E64" w:rsidP="00EE1E88">
            <w:pPr>
              <w:rPr>
                <w:sz w:val="28"/>
              </w:rPr>
            </w:pPr>
            <w:sdt>
              <w:sdtPr>
                <w:rPr>
                  <w:sz w:val="28"/>
                </w:rPr>
                <w:id w:val="1482322"/>
                <w:placeholder>
                  <w:docPart w:val="B5F484E587A2424C994AFCCDEE8C8FBA"/>
                </w:placeholder>
              </w:sdtPr>
              <w:sdtContent>
                <w:r w:rsidR="00B54DD9" w:rsidRPr="00EE1E88">
                  <w:rPr>
                    <w:sz w:val="28"/>
                  </w:rPr>
                  <w:t xml:space="preserve">Pones d </w:t>
                </w:r>
                <w:r w:rsidR="008D3E48" w:rsidRPr="00EE1E88">
                  <w:rPr>
                    <w:sz w:val="28"/>
                  </w:rPr>
                  <w:t>Leon…..</w:t>
                </w:r>
                <w:r w:rsidR="00B54DD9" w:rsidRPr="00EE1E88">
                  <w:rPr>
                    <w:sz w:val="28"/>
                  </w:rPr>
                  <w:t xml:space="preserve"> </w:t>
                </w:r>
              </w:sdtContent>
            </w:sdt>
          </w:p>
        </w:tc>
      </w:tr>
      <w:tr w:rsidR="00B54DD9" w:rsidRPr="00EE1E88" w:rsidTr="00B54DD9">
        <w:trPr>
          <w:trHeight w:val="271"/>
          <w:jc w:val="center"/>
        </w:trPr>
        <w:sdt>
          <w:sdtPr>
            <w:rPr>
              <w:sz w:val="28"/>
            </w:rPr>
            <w:id w:val="1482412"/>
            <w:placeholder>
              <w:docPart w:val="49A18C64983C4633AB44486AAB7C2985"/>
            </w:placeholder>
            <w:showingPlcHdr/>
          </w:sdtPr>
          <w:sdtContent>
            <w:tc>
              <w:tcPr>
                <w:tcW w:w="10080" w:type="dxa"/>
              </w:tcPr>
              <w:p w:rsidR="00B54DD9" w:rsidRPr="00EE1E88" w:rsidRDefault="00B54DD9" w:rsidP="00EE1E88">
                <w:pPr>
                  <w:rPr>
                    <w:sz w:val="28"/>
                  </w:rPr>
                </w:pPr>
                <w:r w:rsidRPr="00EE1E88">
                  <w:rPr>
                    <w:sz w:val="28"/>
                  </w:rPr>
                  <w:t>Job Title</w:t>
                </w:r>
              </w:p>
            </w:tc>
          </w:sdtContent>
        </w:sdt>
      </w:tr>
      <w:tr w:rsidR="00B54DD9" w:rsidRPr="00EE1E88" w:rsidTr="00B54DD9">
        <w:trPr>
          <w:trHeight w:val="943"/>
          <w:jc w:val="center"/>
        </w:trPr>
        <w:tc>
          <w:tcPr>
            <w:tcW w:w="10080" w:type="dxa"/>
          </w:tcPr>
          <w:sdt>
            <w:sdtPr>
              <w:rPr>
                <w:sz w:val="28"/>
              </w:rPr>
              <w:id w:val="1482417"/>
              <w:placeholder>
                <w:docPart w:val="4C3CF9CF3CDD4389A7FDDBA1111A1C6A"/>
              </w:placeholder>
            </w:sdtPr>
            <w:sdtContent>
              <w:p w:rsidR="00B54DD9" w:rsidRPr="00EE1E88" w:rsidRDefault="00B54DD9" w:rsidP="00EE1E88">
                <w:pPr>
                  <w:rPr>
                    <w:sz w:val="28"/>
                  </w:rPr>
                </w:pPr>
                <w:r w:rsidRPr="00EE1E88">
                  <w:rPr>
                    <w:sz w:val="28"/>
                  </w:rPr>
                  <w:t>Customer service</w:t>
                </w:r>
              </w:p>
            </w:sdtContent>
          </w:sdt>
          <w:p w:rsidR="00B54DD9" w:rsidRPr="00EE1E88" w:rsidRDefault="00FC4E64" w:rsidP="00EE1E88">
            <w:pPr>
              <w:rPr>
                <w:sz w:val="28"/>
              </w:rPr>
            </w:pPr>
            <w:sdt>
              <w:sdtPr>
                <w:rPr>
                  <w:sz w:val="28"/>
                </w:rPr>
                <w:id w:val="1482428"/>
                <w:placeholder>
                  <w:docPart w:val="25AFC2111EF6433088335C618127F551"/>
                </w:placeholder>
              </w:sdtPr>
              <w:sdtContent>
                <w:r w:rsidR="00B54DD9" w:rsidRPr="00EE1E88">
                  <w:rPr>
                    <w:sz w:val="28"/>
                  </w:rPr>
                  <w:t>Forklift operation</w:t>
                </w:r>
              </w:sdtContent>
            </w:sdt>
          </w:p>
          <w:p w:rsidR="00B54DD9" w:rsidRPr="00EE1E88" w:rsidRDefault="00FC4E64" w:rsidP="00EE1E88">
            <w:pPr>
              <w:rPr>
                <w:sz w:val="28"/>
              </w:rPr>
            </w:pPr>
            <w:sdt>
              <w:sdtPr>
                <w:rPr>
                  <w:sz w:val="28"/>
                </w:rPr>
                <w:id w:val="1482429"/>
                <w:placeholder>
                  <w:docPart w:val="9B330641701C490B8F893BAEF6592644"/>
                </w:placeholder>
              </w:sdtPr>
              <w:sdtContent>
                <w:r w:rsidR="00B54DD9" w:rsidRPr="00EE1E88">
                  <w:rPr>
                    <w:sz w:val="28"/>
                  </w:rPr>
                  <w:t xml:space="preserve">International </w:t>
                </w:r>
              </w:sdtContent>
            </w:sdt>
          </w:p>
        </w:tc>
      </w:tr>
      <w:tr w:rsidR="00B54DD9" w:rsidRPr="00EE1E88" w:rsidTr="00B54DD9">
        <w:tblPrEx>
          <w:tblCellMar>
            <w:top w:w="0" w:type="dxa"/>
            <w:left w:w="108" w:type="dxa"/>
            <w:right w:w="108" w:type="dxa"/>
          </w:tblCellMar>
        </w:tblPrEx>
        <w:trPr>
          <w:trHeight w:val="227"/>
          <w:jc w:val="center"/>
        </w:trPr>
        <w:tc>
          <w:tcPr>
            <w:tcW w:w="10080" w:type="dxa"/>
          </w:tcPr>
          <w:p w:rsidR="00B54DD9" w:rsidRPr="00EE1E88" w:rsidRDefault="00B54DD9" w:rsidP="00EE1E88">
            <w:pPr>
              <w:rPr>
                <w:sz w:val="28"/>
              </w:rPr>
            </w:pPr>
          </w:p>
        </w:tc>
      </w:tr>
      <w:tr w:rsidR="00B54DD9" w:rsidRPr="00EE1E88" w:rsidTr="00B54DD9">
        <w:tblPrEx>
          <w:tblCellMar>
            <w:top w:w="0" w:type="dxa"/>
            <w:left w:w="108" w:type="dxa"/>
            <w:right w:w="108" w:type="dxa"/>
          </w:tblCellMar>
        </w:tblPrEx>
        <w:trPr>
          <w:trHeight w:val="223"/>
          <w:jc w:val="center"/>
        </w:trPr>
        <w:sdt>
          <w:sdtPr>
            <w:rPr>
              <w:sz w:val="28"/>
            </w:rPr>
            <w:id w:val="7189939"/>
            <w:placeholder>
              <w:docPart w:val="9635B88EBF8842BE8CC8C495C8F736F1"/>
            </w:placeholder>
            <w:showingPlcHdr/>
          </w:sdtPr>
          <w:sdtContent>
            <w:tc>
              <w:tcPr>
                <w:tcW w:w="10080" w:type="dxa"/>
              </w:tcPr>
              <w:p w:rsidR="00B54DD9" w:rsidRPr="00EE1E88" w:rsidRDefault="00B54DD9" w:rsidP="00EE1E88">
                <w:pPr>
                  <w:rPr>
                    <w:sz w:val="28"/>
                  </w:rPr>
                </w:pPr>
                <w:r w:rsidRPr="00EE1E88">
                  <w:rPr>
                    <w:sz w:val="28"/>
                  </w:rPr>
                  <w:t>Experience</w:t>
                </w:r>
              </w:p>
            </w:tc>
          </w:sdtContent>
        </w:sdt>
      </w:tr>
      <w:tr w:rsidR="00B54DD9" w:rsidRPr="00EE1E88" w:rsidTr="00B54DD9">
        <w:tblPrEx>
          <w:tblCellMar>
            <w:top w:w="0" w:type="dxa"/>
            <w:left w:w="108" w:type="dxa"/>
            <w:right w:w="108" w:type="dxa"/>
          </w:tblCellMar>
        </w:tblPrEx>
        <w:trPr>
          <w:trHeight w:val="223"/>
          <w:jc w:val="center"/>
        </w:trPr>
        <w:tc>
          <w:tcPr>
            <w:tcW w:w="10080" w:type="dxa"/>
          </w:tcPr>
          <w:p w:rsidR="00B54DD9" w:rsidRPr="00EE1E88" w:rsidRDefault="00FC4E64" w:rsidP="00EE1E88">
            <w:pPr>
              <w:rPr>
                <w:sz w:val="28"/>
              </w:rPr>
            </w:pPr>
            <w:sdt>
              <w:sdtPr>
                <w:rPr>
                  <w:sz w:val="28"/>
                </w:rPr>
                <w:id w:val="7189940"/>
                <w:placeholder>
                  <w:docPart w:val="8FDFCDC2355745F29453489B24340748"/>
                </w:placeholder>
                <w:showingPlcHdr/>
              </w:sdtPr>
              <w:sdtContent>
                <w:r w:rsidR="00B54DD9" w:rsidRPr="00EE1E88">
                  <w:rPr>
                    <w:sz w:val="28"/>
                  </w:rPr>
                  <w:t>Date of Employment :</w:t>
                </w:r>
              </w:sdtContent>
            </w:sdt>
            <w:r w:rsidR="00B54DD9" w:rsidRPr="00EE1E88">
              <w:rPr>
                <w:sz w:val="28"/>
              </w:rPr>
              <w:t xml:space="preserve">  </w:t>
            </w:r>
            <w:sdt>
              <w:sdtPr>
                <w:rPr>
                  <w:sz w:val="28"/>
                </w:rPr>
                <w:id w:val="7189941"/>
                <w:placeholder>
                  <w:docPart w:val="0A0578D8E549493FBDF62F603C790B0A"/>
                </w:placeholder>
                <w:date w:fullDate="2018-12-05T00:00:00Z">
                  <w:dateFormat w:val="M/d/yyyy"/>
                  <w:lid w:val="en-US"/>
                  <w:storeMappedDataAs w:val="dateTime"/>
                  <w:calendar w:val="gregorian"/>
                </w:date>
              </w:sdtPr>
              <w:sdtContent>
                <w:r w:rsidR="00B54DD9" w:rsidRPr="00EE1E88">
                  <w:rPr>
                    <w:sz w:val="28"/>
                  </w:rPr>
                  <w:t>12/5/2018</w:t>
                </w:r>
              </w:sdtContent>
            </w:sdt>
          </w:p>
        </w:tc>
      </w:tr>
      <w:tr w:rsidR="00B54DD9" w:rsidRPr="00EE1E88" w:rsidTr="00B54DD9">
        <w:tblPrEx>
          <w:tblCellMar>
            <w:top w:w="0" w:type="dxa"/>
            <w:left w:w="108" w:type="dxa"/>
            <w:right w:w="108" w:type="dxa"/>
          </w:tblCellMar>
        </w:tblPrEx>
        <w:trPr>
          <w:trHeight w:val="306"/>
          <w:jc w:val="center"/>
        </w:trPr>
        <w:tc>
          <w:tcPr>
            <w:tcW w:w="10080" w:type="dxa"/>
          </w:tcPr>
          <w:p w:rsidR="00B54DD9" w:rsidRPr="00EE1E88" w:rsidRDefault="00FC4E64" w:rsidP="00EE1E88">
            <w:pPr>
              <w:rPr>
                <w:sz w:val="28"/>
              </w:rPr>
            </w:pPr>
            <w:sdt>
              <w:sdtPr>
                <w:rPr>
                  <w:sz w:val="28"/>
                </w:rPr>
                <w:id w:val="7189942"/>
                <w:placeholder>
                  <w:docPart w:val="B619D41F221E479EADC1F81B434AD32F"/>
                </w:placeholder>
              </w:sdtPr>
              <w:sdtContent>
                <w:r w:rsidR="00B54DD9" w:rsidRPr="00EE1E88">
                  <w:rPr>
                    <w:sz w:val="28"/>
                  </w:rPr>
                  <w:t>Brand vegans lumber</w:t>
                </w:r>
              </w:sdtContent>
            </w:sdt>
            <w:r w:rsidR="00B54DD9" w:rsidRPr="00EE1E88">
              <w:rPr>
                <w:sz w:val="28"/>
              </w:rPr>
              <w:t xml:space="preserve"> </w:t>
            </w:r>
          </w:p>
        </w:tc>
      </w:tr>
      <w:tr w:rsidR="00B54DD9" w:rsidRPr="00EE1E88" w:rsidTr="00B54DD9">
        <w:tblPrEx>
          <w:tblCellMar>
            <w:top w:w="0" w:type="dxa"/>
            <w:left w:w="108" w:type="dxa"/>
            <w:right w:w="108" w:type="dxa"/>
          </w:tblCellMar>
        </w:tblPrEx>
        <w:trPr>
          <w:trHeight w:val="287"/>
          <w:jc w:val="center"/>
        </w:trPr>
        <w:tc>
          <w:tcPr>
            <w:tcW w:w="10080" w:type="dxa"/>
          </w:tcPr>
          <w:p w:rsidR="00B54DD9" w:rsidRPr="00EE1E88" w:rsidRDefault="00FC4E64" w:rsidP="00EE1E88">
            <w:pPr>
              <w:rPr>
                <w:sz w:val="28"/>
              </w:rPr>
            </w:pPr>
            <w:sdt>
              <w:sdtPr>
                <w:rPr>
                  <w:sz w:val="28"/>
                </w:rPr>
                <w:id w:val="7189943"/>
                <w:placeholder>
                  <w:docPart w:val="C8DAF65D5BF748E184C97312F629DC0C"/>
                </w:placeholder>
              </w:sdtPr>
              <w:sdtContent>
                <w:proofErr w:type="gramStart"/>
                <w:r w:rsidR="00B54DD9" w:rsidRPr="00EE1E88">
                  <w:rPr>
                    <w:sz w:val="28"/>
                  </w:rPr>
                  <w:t>Norcross .</w:t>
                </w:r>
                <w:proofErr w:type="gramEnd"/>
                <w:r w:rsidR="00B54DD9" w:rsidRPr="00EE1E88">
                  <w:rPr>
                    <w:sz w:val="28"/>
                  </w:rPr>
                  <w:t xml:space="preserve"> Kingston 3035</w:t>
                </w:r>
              </w:sdtContent>
            </w:sdt>
          </w:p>
        </w:tc>
      </w:tr>
      <w:tr w:rsidR="00B54DD9" w:rsidRPr="00EE1E88" w:rsidTr="00B54DD9">
        <w:tblPrEx>
          <w:tblCellMar>
            <w:top w:w="0" w:type="dxa"/>
            <w:left w:w="108" w:type="dxa"/>
            <w:right w:w="108" w:type="dxa"/>
          </w:tblCellMar>
        </w:tblPrEx>
        <w:trPr>
          <w:trHeight w:val="332"/>
          <w:jc w:val="center"/>
        </w:trPr>
        <w:tc>
          <w:tcPr>
            <w:tcW w:w="10080" w:type="dxa"/>
          </w:tcPr>
          <w:p w:rsidR="00B54DD9" w:rsidRPr="00EE1E88" w:rsidRDefault="00B54DD9" w:rsidP="00EE1E88">
            <w:pPr>
              <w:rPr>
                <w:sz w:val="28"/>
              </w:rPr>
            </w:pPr>
          </w:p>
        </w:tc>
      </w:tr>
      <w:tr w:rsidR="00B54DD9" w:rsidRPr="00EE1E88" w:rsidTr="00B54DD9">
        <w:tblPrEx>
          <w:tblCellMar>
            <w:top w:w="0" w:type="dxa"/>
            <w:left w:w="108" w:type="dxa"/>
            <w:right w:w="108" w:type="dxa"/>
          </w:tblCellMar>
        </w:tblPrEx>
        <w:trPr>
          <w:trHeight w:val="332"/>
          <w:jc w:val="center"/>
        </w:trPr>
        <w:sdt>
          <w:sdtPr>
            <w:rPr>
              <w:sz w:val="28"/>
            </w:rPr>
            <w:id w:val="7189944"/>
            <w:placeholder>
              <w:docPart w:val="9D58B14D714D44BC8A0D72243236C410"/>
            </w:placeholder>
            <w:showingPlcHdr/>
          </w:sdtPr>
          <w:sdtContent>
            <w:tc>
              <w:tcPr>
                <w:tcW w:w="10080" w:type="dxa"/>
              </w:tcPr>
              <w:p w:rsidR="00B54DD9" w:rsidRPr="00EE1E88" w:rsidRDefault="00B54DD9" w:rsidP="00EE1E88">
                <w:pPr>
                  <w:rPr>
                    <w:sz w:val="28"/>
                  </w:rPr>
                </w:pPr>
                <w:r w:rsidRPr="00EE1E88">
                  <w:rPr>
                    <w:sz w:val="28"/>
                  </w:rPr>
                  <w:t>Job Title</w:t>
                </w:r>
              </w:p>
            </w:tc>
          </w:sdtContent>
        </w:sdt>
      </w:tr>
      <w:tr w:rsidR="00B54DD9" w:rsidRPr="00EE1E88" w:rsidTr="00B54DD9">
        <w:tblPrEx>
          <w:tblCellMar>
            <w:top w:w="0" w:type="dxa"/>
            <w:left w:w="108" w:type="dxa"/>
            <w:right w:w="108" w:type="dxa"/>
          </w:tblCellMar>
        </w:tblPrEx>
        <w:trPr>
          <w:trHeight w:val="239"/>
          <w:jc w:val="center"/>
        </w:trPr>
        <w:tc>
          <w:tcPr>
            <w:tcW w:w="10080" w:type="dxa"/>
          </w:tcPr>
          <w:sdt>
            <w:sdtPr>
              <w:rPr>
                <w:sz w:val="28"/>
              </w:rPr>
              <w:id w:val="7189945"/>
              <w:placeholder>
                <w:docPart w:val="64E81AC87B4A4C428C0A87BFC27288EA"/>
              </w:placeholder>
            </w:sdtPr>
            <w:sdtContent>
              <w:p w:rsidR="00B54DD9" w:rsidRPr="00EE1E88" w:rsidRDefault="00B54DD9" w:rsidP="00EE1E88">
                <w:pPr>
                  <w:rPr>
                    <w:sz w:val="28"/>
                  </w:rPr>
                </w:pPr>
                <w:r w:rsidRPr="00EE1E88">
                  <w:rPr>
                    <w:sz w:val="28"/>
                  </w:rPr>
                  <w:t xml:space="preserve">Forklift operation and puling  </w:t>
                </w:r>
              </w:p>
            </w:sdtContent>
          </w:sdt>
          <w:p w:rsidR="00B54DD9" w:rsidRPr="00EE1E88" w:rsidRDefault="00FC4E64" w:rsidP="00EE1E88">
            <w:pPr>
              <w:rPr>
                <w:sz w:val="28"/>
              </w:rPr>
            </w:pPr>
            <w:sdt>
              <w:sdtPr>
                <w:rPr>
                  <w:sz w:val="28"/>
                </w:rPr>
                <w:id w:val="7189946"/>
                <w:placeholder>
                  <w:docPart w:val="9E46C12DB68B4E198FAA8C6C71E5B7DC"/>
                </w:placeholder>
              </w:sdtPr>
              <w:sdtContent>
                <w:r w:rsidR="00B54DD9" w:rsidRPr="00EE1E88">
                  <w:rPr>
                    <w:sz w:val="28"/>
                  </w:rPr>
                  <w:t xml:space="preserve">Receiver and shipping </w:t>
                </w:r>
              </w:sdtContent>
            </w:sdt>
          </w:p>
          <w:p w:rsidR="00B54DD9" w:rsidRPr="00EE1E88" w:rsidRDefault="00FC4E64" w:rsidP="00EE1E88">
            <w:pPr>
              <w:rPr>
                <w:sz w:val="28"/>
              </w:rPr>
            </w:pPr>
            <w:sdt>
              <w:sdtPr>
                <w:rPr>
                  <w:sz w:val="28"/>
                </w:rPr>
                <w:id w:val="7189947"/>
                <w:placeholder>
                  <w:docPart w:val="258107B9C78F4810A334624422F02ECE"/>
                </w:placeholder>
              </w:sdtPr>
              <w:sdtContent>
                <w:r w:rsidR="00B54DD9" w:rsidRPr="00EE1E88">
                  <w:rPr>
                    <w:sz w:val="28"/>
                  </w:rPr>
                  <w:t>Deliver tracker</w:t>
                </w:r>
              </w:sdtContent>
            </w:sdt>
          </w:p>
        </w:tc>
      </w:tr>
      <w:tr w:rsidR="00B54DD9" w:rsidRPr="00EE1E88" w:rsidTr="00B54DD9">
        <w:tblPrEx>
          <w:tblCellMar>
            <w:top w:w="0" w:type="dxa"/>
            <w:left w:w="108" w:type="dxa"/>
            <w:right w:w="108" w:type="dxa"/>
          </w:tblCellMar>
        </w:tblPrEx>
        <w:trPr>
          <w:trHeight w:val="223"/>
          <w:jc w:val="center"/>
        </w:trPr>
        <w:tc>
          <w:tcPr>
            <w:tcW w:w="10080" w:type="dxa"/>
          </w:tcPr>
          <w:p w:rsidR="00B54DD9" w:rsidRPr="00EE1E88" w:rsidRDefault="00B54DD9" w:rsidP="00EE1E88">
            <w:pPr>
              <w:rPr>
                <w:sz w:val="28"/>
              </w:rPr>
            </w:pPr>
          </w:p>
        </w:tc>
      </w:tr>
      <w:tr w:rsidR="00B54DD9" w:rsidRPr="00EE1E88" w:rsidTr="00B54DD9">
        <w:tblPrEx>
          <w:tblCellMar>
            <w:top w:w="0" w:type="dxa"/>
            <w:left w:w="108" w:type="dxa"/>
            <w:right w:w="108" w:type="dxa"/>
          </w:tblCellMar>
        </w:tblPrEx>
        <w:trPr>
          <w:trHeight w:val="223"/>
          <w:jc w:val="center"/>
        </w:trPr>
        <w:sdt>
          <w:sdtPr>
            <w:rPr>
              <w:sz w:val="28"/>
            </w:rPr>
            <w:id w:val="7189972"/>
            <w:placeholder>
              <w:docPart w:val="722660515EB24A61A69CEA569EEA0781"/>
            </w:placeholder>
          </w:sdtPr>
          <w:sdtContent>
            <w:tc>
              <w:tcPr>
                <w:tcW w:w="10080" w:type="dxa"/>
              </w:tcPr>
              <w:p w:rsidR="00B54DD9" w:rsidRPr="00EE1E88" w:rsidRDefault="00B54DD9" w:rsidP="00EE1E88">
                <w:pPr>
                  <w:rPr>
                    <w:sz w:val="28"/>
                  </w:rPr>
                </w:pPr>
                <w:proofErr w:type="spellStart"/>
                <w:r w:rsidRPr="00EE1E88">
                  <w:rPr>
                    <w:sz w:val="28"/>
                  </w:rPr>
                  <w:t>ediction</w:t>
                </w:r>
                <w:proofErr w:type="spellEnd"/>
              </w:p>
            </w:tc>
          </w:sdtContent>
        </w:sdt>
      </w:tr>
      <w:tr w:rsidR="00B54DD9" w:rsidRPr="00EE1E88" w:rsidTr="00B54DD9">
        <w:tblPrEx>
          <w:tblCellMar>
            <w:top w:w="0" w:type="dxa"/>
            <w:left w:w="108" w:type="dxa"/>
            <w:right w:w="108" w:type="dxa"/>
          </w:tblCellMar>
        </w:tblPrEx>
        <w:trPr>
          <w:trHeight w:val="223"/>
          <w:jc w:val="center"/>
        </w:trPr>
        <w:tc>
          <w:tcPr>
            <w:tcW w:w="10080" w:type="dxa"/>
          </w:tcPr>
          <w:p w:rsidR="00B54DD9" w:rsidRPr="00EE1E88" w:rsidRDefault="00FC4E64" w:rsidP="00EE1E88">
            <w:pPr>
              <w:rPr>
                <w:sz w:val="28"/>
              </w:rPr>
            </w:pPr>
            <w:sdt>
              <w:sdtPr>
                <w:rPr>
                  <w:sz w:val="28"/>
                </w:rPr>
                <w:id w:val="7189973"/>
                <w:placeholder>
                  <w:docPart w:val="239DF965853A4FE896EA20F81911FCA6"/>
                </w:placeholder>
              </w:sdtPr>
              <w:sdtContent>
                <w:proofErr w:type="spellStart"/>
                <w:r w:rsidR="00B54DD9" w:rsidRPr="00EE1E88">
                  <w:rPr>
                    <w:sz w:val="28"/>
                  </w:rPr>
                  <w:t>Adi</w:t>
                </w:r>
                <w:proofErr w:type="spellEnd"/>
                <w:r w:rsidR="00B54DD9" w:rsidRPr="00EE1E88">
                  <w:rPr>
                    <w:sz w:val="28"/>
                  </w:rPr>
                  <w:t xml:space="preserve"> </w:t>
                </w:r>
                <w:proofErr w:type="spellStart"/>
                <w:r w:rsidR="00B54DD9" w:rsidRPr="00EE1E88">
                  <w:rPr>
                    <w:sz w:val="28"/>
                  </w:rPr>
                  <w:t>keyhe</w:t>
                </w:r>
                <w:proofErr w:type="spellEnd"/>
                <w:r w:rsidR="00B54DD9" w:rsidRPr="00EE1E88">
                  <w:rPr>
                    <w:sz w:val="28"/>
                  </w:rPr>
                  <w:t xml:space="preserve"> high school</w:t>
                </w:r>
              </w:sdtContent>
            </w:sdt>
            <w:r w:rsidR="00B54DD9" w:rsidRPr="00EE1E88">
              <w:rPr>
                <w:sz w:val="28"/>
              </w:rPr>
              <w:t xml:space="preserve">  </w:t>
            </w:r>
            <w:sdt>
              <w:sdtPr>
                <w:rPr>
                  <w:sz w:val="28"/>
                </w:rPr>
                <w:id w:val="7189974"/>
                <w:placeholder>
                  <w:docPart w:val="E4788DA6D44E4CEC9C86CB47416D5011"/>
                </w:placeholder>
                <w:date>
                  <w:dateFormat w:val="M/d/yyyy"/>
                  <w:lid w:val="en-US"/>
                  <w:storeMappedDataAs w:val="dateTime"/>
                  <w:calendar w:val="gregorian"/>
                </w:date>
              </w:sdtPr>
              <w:sdtContent>
                <w:r w:rsidR="00B54DD9" w:rsidRPr="00EE1E88">
                  <w:rPr>
                    <w:sz w:val="28"/>
                  </w:rPr>
                  <w:t>2004-2007</w:t>
                </w:r>
              </w:sdtContent>
            </w:sdt>
          </w:p>
        </w:tc>
      </w:tr>
      <w:tr w:rsidR="00B54DD9" w:rsidRPr="00EE1E88" w:rsidTr="00B54DD9">
        <w:tblPrEx>
          <w:tblCellMar>
            <w:top w:w="0" w:type="dxa"/>
            <w:left w:w="108" w:type="dxa"/>
            <w:right w:w="108" w:type="dxa"/>
          </w:tblCellMar>
        </w:tblPrEx>
        <w:trPr>
          <w:trHeight w:val="223"/>
          <w:jc w:val="center"/>
        </w:trPr>
        <w:tc>
          <w:tcPr>
            <w:tcW w:w="10080" w:type="dxa"/>
          </w:tcPr>
          <w:p w:rsidR="00B54DD9" w:rsidRPr="00EE1E88" w:rsidRDefault="00FC4E64" w:rsidP="00EE1E88">
            <w:pPr>
              <w:rPr>
                <w:sz w:val="28"/>
              </w:rPr>
            </w:pPr>
            <w:sdt>
              <w:sdtPr>
                <w:rPr>
                  <w:sz w:val="28"/>
                </w:rPr>
                <w:id w:val="7189975"/>
                <w:placeholder>
                  <w:docPart w:val="50F35AEAA9A24A5E84D6332E02F04527"/>
                </w:placeholder>
              </w:sdtPr>
              <w:sdtContent>
                <w:proofErr w:type="spellStart"/>
                <w:r w:rsidR="00B54DD9" w:rsidRPr="00EE1E88">
                  <w:rPr>
                    <w:sz w:val="28"/>
                  </w:rPr>
                  <w:t>Highschoo</w:t>
                </w:r>
                <w:proofErr w:type="spellEnd"/>
                <w:r w:rsidR="00B54DD9" w:rsidRPr="00EE1E88">
                  <w:rPr>
                    <w:sz w:val="28"/>
                  </w:rPr>
                  <w:t xml:space="preserve">  complete in </w:t>
                </w:r>
                <w:proofErr w:type="spellStart"/>
                <w:r w:rsidR="00B54DD9" w:rsidRPr="00EE1E88">
                  <w:rPr>
                    <w:sz w:val="28"/>
                  </w:rPr>
                  <w:t>sawa</w:t>
                </w:r>
                <w:proofErr w:type="spellEnd"/>
                <w:r w:rsidR="00B54DD9" w:rsidRPr="00EE1E88">
                  <w:rPr>
                    <w:sz w:val="28"/>
                  </w:rPr>
                  <w:t xml:space="preserve"> </w:t>
                </w:r>
              </w:sdtContent>
            </w:sdt>
            <w:r w:rsidR="00B54DD9" w:rsidRPr="00EE1E88">
              <w:rPr>
                <w:sz w:val="28"/>
              </w:rPr>
              <w:t xml:space="preserve"> </w:t>
            </w:r>
          </w:p>
        </w:tc>
      </w:tr>
      <w:tr w:rsidR="00B54DD9" w:rsidRPr="00EE1E88" w:rsidTr="00B54DD9">
        <w:tblPrEx>
          <w:tblCellMar>
            <w:top w:w="0" w:type="dxa"/>
            <w:left w:w="108" w:type="dxa"/>
            <w:right w:w="108" w:type="dxa"/>
          </w:tblCellMar>
        </w:tblPrEx>
        <w:trPr>
          <w:trHeight w:val="223"/>
          <w:jc w:val="center"/>
        </w:trPr>
        <w:tc>
          <w:tcPr>
            <w:tcW w:w="10080" w:type="dxa"/>
          </w:tcPr>
          <w:p w:rsidR="00B54DD9" w:rsidRPr="00EE1E88" w:rsidRDefault="00FC4E64" w:rsidP="00EE1E88">
            <w:pPr>
              <w:rPr>
                <w:sz w:val="28"/>
              </w:rPr>
            </w:pPr>
            <w:sdt>
              <w:sdtPr>
                <w:rPr>
                  <w:sz w:val="28"/>
                </w:rPr>
                <w:id w:val="7189976"/>
                <w:placeholder>
                  <w:docPart w:val="36B688601AC54E96AB6E4CA369594287"/>
                </w:placeholder>
              </w:sdtPr>
              <w:sdtContent>
                <w:proofErr w:type="spellStart"/>
                <w:r w:rsidR="00B54DD9" w:rsidRPr="00EE1E88">
                  <w:rPr>
                    <w:sz w:val="28"/>
                  </w:rPr>
                  <w:t>Sawa</w:t>
                </w:r>
                <w:proofErr w:type="spellEnd"/>
                <w:r w:rsidR="00B54DD9" w:rsidRPr="00EE1E88">
                  <w:rPr>
                    <w:sz w:val="28"/>
                  </w:rPr>
                  <w:t xml:space="preserve"> military canter</w:t>
                </w:r>
              </w:sdtContent>
            </w:sdt>
          </w:p>
        </w:tc>
      </w:tr>
      <w:tr w:rsidR="00B54DD9" w:rsidRPr="00EE1E88" w:rsidTr="00B54DD9">
        <w:tblPrEx>
          <w:tblCellMar>
            <w:top w:w="0" w:type="dxa"/>
            <w:left w:w="108" w:type="dxa"/>
            <w:right w:w="108" w:type="dxa"/>
          </w:tblCellMar>
        </w:tblPrEx>
        <w:trPr>
          <w:trHeight w:val="223"/>
          <w:jc w:val="center"/>
        </w:trPr>
        <w:tc>
          <w:tcPr>
            <w:tcW w:w="10080" w:type="dxa"/>
          </w:tcPr>
          <w:p w:rsidR="00B54DD9" w:rsidRPr="00EE1E88" w:rsidRDefault="00B54DD9" w:rsidP="00EE1E88">
            <w:pPr>
              <w:rPr>
                <w:sz w:val="28"/>
              </w:rPr>
            </w:pPr>
          </w:p>
        </w:tc>
      </w:tr>
      <w:tr w:rsidR="00B54DD9" w:rsidRPr="00EE1E88" w:rsidTr="00B54DD9">
        <w:tblPrEx>
          <w:tblCellMar>
            <w:top w:w="0" w:type="dxa"/>
            <w:left w:w="108" w:type="dxa"/>
            <w:right w:w="108" w:type="dxa"/>
          </w:tblCellMar>
        </w:tblPrEx>
        <w:trPr>
          <w:trHeight w:val="223"/>
          <w:jc w:val="center"/>
        </w:trPr>
        <w:sdt>
          <w:sdtPr>
            <w:rPr>
              <w:sz w:val="28"/>
            </w:rPr>
            <w:id w:val="7189977"/>
            <w:placeholder>
              <w:docPart w:val="5ACA90479BD446D0BA9F34B5D7ED594B"/>
            </w:placeholder>
          </w:sdtPr>
          <w:sdtContent>
            <w:tc>
              <w:tcPr>
                <w:tcW w:w="10080" w:type="dxa"/>
              </w:tcPr>
              <w:p w:rsidR="00B54DD9" w:rsidRPr="00EE1E88" w:rsidRDefault="00B54DD9" w:rsidP="00EE1E88">
                <w:pPr>
                  <w:rPr>
                    <w:sz w:val="28"/>
                  </w:rPr>
                </w:pPr>
                <w:r w:rsidRPr="00EE1E88">
                  <w:rPr>
                    <w:sz w:val="28"/>
                  </w:rPr>
                  <w:t xml:space="preserve">Technical school </w:t>
                </w:r>
              </w:p>
            </w:tc>
          </w:sdtContent>
        </w:sdt>
      </w:tr>
      <w:tr w:rsidR="00B54DD9" w:rsidRPr="00EE1E88" w:rsidTr="00B54DD9">
        <w:tblPrEx>
          <w:tblCellMar>
            <w:top w:w="0" w:type="dxa"/>
            <w:left w:w="108" w:type="dxa"/>
            <w:right w:w="108" w:type="dxa"/>
          </w:tblCellMar>
        </w:tblPrEx>
        <w:trPr>
          <w:trHeight w:val="223"/>
          <w:jc w:val="center"/>
        </w:trPr>
        <w:tc>
          <w:tcPr>
            <w:tcW w:w="10080" w:type="dxa"/>
          </w:tcPr>
          <w:sdt>
            <w:sdtPr>
              <w:rPr>
                <w:sz w:val="28"/>
              </w:rPr>
              <w:id w:val="7189978"/>
              <w:placeholder>
                <w:docPart w:val="A2239309ED7C4F4D891DB2F99047AE86"/>
              </w:placeholder>
            </w:sdtPr>
            <w:sdtContent>
              <w:p w:rsidR="00B54DD9" w:rsidRPr="00EE1E88" w:rsidRDefault="00B54DD9" w:rsidP="00EE1E88">
                <w:pPr>
                  <w:rPr>
                    <w:sz w:val="28"/>
                  </w:rPr>
                </w:pPr>
                <w:r w:rsidRPr="00EE1E88">
                  <w:rPr>
                    <w:sz w:val="28"/>
                  </w:rPr>
                  <w:t xml:space="preserve">Hamel </w:t>
                </w:r>
                <w:proofErr w:type="spellStart"/>
                <w:r w:rsidRPr="00EE1E88">
                  <w:rPr>
                    <w:sz w:val="28"/>
                  </w:rPr>
                  <w:t>malo</w:t>
                </w:r>
                <w:proofErr w:type="spellEnd"/>
                <w:r w:rsidRPr="00EE1E88">
                  <w:rPr>
                    <w:sz w:val="28"/>
                  </w:rPr>
                  <w:t xml:space="preserve"> Eritrea</w:t>
                </w:r>
              </w:p>
            </w:sdtContent>
          </w:sdt>
          <w:p w:rsidR="00B54DD9" w:rsidRPr="00EE1E88" w:rsidRDefault="00FC4E64" w:rsidP="00EE1E88">
            <w:pPr>
              <w:rPr>
                <w:sz w:val="28"/>
              </w:rPr>
            </w:pPr>
            <w:sdt>
              <w:sdtPr>
                <w:rPr>
                  <w:sz w:val="28"/>
                </w:rPr>
                <w:id w:val="7189979"/>
                <w:placeholder>
                  <w:docPart w:val="50252FFA7BD6492B9C9FA6ADB7F7C9E9"/>
                </w:placeholder>
              </w:sdtPr>
              <w:sdtContent>
                <w:r w:rsidR="00B54DD9" w:rsidRPr="00EE1E88">
                  <w:rPr>
                    <w:sz w:val="28"/>
                  </w:rPr>
                  <w:t>Metal mechanical</w:t>
                </w:r>
              </w:sdtContent>
            </w:sdt>
          </w:p>
          <w:p w:rsidR="00B54DD9" w:rsidRPr="00EE1E88" w:rsidRDefault="00FC4E64" w:rsidP="00EE1E88">
            <w:pPr>
              <w:rPr>
                <w:sz w:val="28"/>
              </w:rPr>
            </w:pPr>
            <w:sdt>
              <w:sdtPr>
                <w:rPr>
                  <w:sz w:val="28"/>
                </w:rPr>
                <w:id w:val="7189980"/>
                <w:placeholder>
                  <w:docPart w:val="EC45ABD0DD9E4AF7B95632C39A86B172"/>
                </w:placeholder>
              </w:sdtPr>
              <w:sdtContent>
                <w:r w:rsidR="00B54DD9" w:rsidRPr="00EE1E88">
                  <w:rPr>
                    <w:sz w:val="28"/>
                  </w:rPr>
                  <w:t>Carpenter making wood</w:t>
                </w:r>
              </w:sdtContent>
            </w:sdt>
          </w:p>
        </w:tc>
      </w:tr>
      <w:tr w:rsidR="00B54DD9" w:rsidRPr="00EE1E88" w:rsidTr="00B54DD9">
        <w:tblPrEx>
          <w:tblCellMar>
            <w:top w:w="0" w:type="dxa"/>
            <w:left w:w="108" w:type="dxa"/>
            <w:right w:w="108" w:type="dxa"/>
          </w:tblCellMar>
        </w:tblPrEx>
        <w:trPr>
          <w:trHeight w:val="223"/>
          <w:jc w:val="center"/>
        </w:trPr>
        <w:tc>
          <w:tcPr>
            <w:tcW w:w="10080" w:type="dxa"/>
          </w:tcPr>
          <w:p w:rsidR="00B54DD9" w:rsidRPr="00EE1E88" w:rsidRDefault="00B54DD9" w:rsidP="00EE1E88">
            <w:pPr>
              <w:rPr>
                <w:sz w:val="28"/>
              </w:rPr>
            </w:pPr>
          </w:p>
        </w:tc>
      </w:tr>
      <w:tr w:rsidR="00B54DD9" w:rsidRPr="00EE1E88" w:rsidTr="00B54DD9">
        <w:tblPrEx>
          <w:tblCellMar>
            <w:top w:w="0" w:type="dxa"/>
            <w:left w:w="108" w:type="dxa"/>
            <w:right w:w="108" w:type="dxa"/>
          </w:tblCellMar>
        </w:tblPrEx>
        <w:trPr>
          <w:trHeight w:val="223"/>
          <w:jc w:val="center"/>
        </w:trPr>
        <w:sdt>
          <w:sdtPr>
            <w:rPr>
              <w:sz w:val="28"/>
            </w:rPr>
            <w:id w:val="7190005"/>
            <w:placeholder>
              <w:docPart w:val="C76022047D0948D3A9F0E1CFFFFA5C41"/>
            </w:placeholder>
          </w:sdtPr>
          <w:sdtContent>
            <w:tc>
              <w:tcPr>
                <w:tcW w:w="10080" w:type="dxa"/>
              </w:tcPr>
              <w:p w:rsidR="00B54DD9" w:rsidRPr="00EE1E88" w:rsidRDefault="00B54DD9" w:rsidP="00EE1E88">
                <w:pPr>
                  <w:rPr>
                    <w:sz w:val="28"/>
                  </w:rPr>
                </w:pPr>
                <w:r w:rsidRPr="00EE1E88">
                  <w:rPr>
                    <w:sz w:val="28"/>
                  </w:rPr>
                  <w:t>IT computer senesce</w:t>
                </w:r>
              </w:p>
            </w:tc>
          </w:sdtContent>
        </w:sdt>
      </w:tr>
      <w:tr w:rsidR="00B54DD9" w:rsidRPr="00EE1E88" w:rsidTr="00B54DD9">
        <w:tblPrEx>
          <w:tblCellMar>
            <w:top w:w="0" w:type="dxa"/>
            <w:left w:w="108" w:type="dxa"/>
            <w:right w:w="108" w:type="dxa"/>
          </w:tblCellMar>
        </w:tblPrEx>
        <w:trPr>
          <w:trHeight w:val="223"/>
          <w:jc w:val="center"/>
        </w:trPr>
        <w:tc>
          <w:tcPr>
            <w:tcW w:w="10080" w:type="dxa"/>
          </w:tcPr>
          <w:p w:rsidR="00B54DD9" w:rsidRPr="00EE1E88" w:rsidRDefault="00FC4E64" w:rsidP="00EE1E88">
            <w:pPr>
              <w:rPr>
                <w:sz w:val="28"/>
              </w:rPr>
            </w:pPr>
            <w:sdt>
              <w:sdtPr>
                <w:rPr>
                  <w:sz w:val="28"/>
                </w:rPr>
                <w:id w:val="7190006"/>
                <w:placeholder>
                  <w:docPart w:val="8C388EA0DAD14B0299401DE9842724C5"/>
                </w:placeholder>
              </w:sdtPr>
              <w:sdtContent>
                <w:proofErr w:type="gramStart"/>
                <w:r w:rsidR="00B54DD9" w:rsidRPr="00EE1E88">
                  <w:rPr>
                    <w:sz w:val="28"/>
                  </w:rPr>
                  <w:t>Student  computer</w:t>
                </w:r>
                <w:proofErr w:type="gramEnd"/>
                <w:r w:rsidR="00B54DD9" w:rsidRPr="00EE1E88">
                  <w:rPr>
                    <w:sz w:val="28"/>
                  </w:rPr>
                  <w:t xml:space="preserve"> desktop   Microsoft word. Excel ,art  point .visual ‘ key 10   install and format computer   </w:t>
                </w:r>
              </w:sdtContent>
            </w:sdt>
            <w:r w:rsidR="00B54DD9" w:rsidRPr="00EE1E88">
              <w:rPr>
                <w:sz w:val="28"/>
              </w:rPr>
              <w:t xml:space="preserve">  </w:t>
            </w:r>
            <w:sdt>
              <w:sdtPr>
                <w:rPr>
                  <w:sz w:val="28"/>
                </w:rPr>
                <w:id w:val="7190007"/>
                <w:placeholder>
                  <w:docPart w:val="3A2E91FB403047DABAB563D79E3BC2CF"/>
                </w:placeholder>
                <w:date>
                  <w:dateFormat w:val="M/d/yyyy"/>
                  <w:lid w:val="en-US"/>
                  <w:storeMappedDataAs w:val="dateTime"/>
                  <w:calendar w:val="gregorian"/>
                </w:date>
              </w:sdtPr>
              <w:sdtContent>
                <w:r w:rsidR="00B54DD9" w:rsidRPr="00EE1E88">
                  <w:rPr>
                    <w:sz w:val="28"/>
                  </w:rPr>
                  <w:t>2008</w:t>
                </w:r>
              </w:sdtContent>
            </w:sdt>
          </w:p>
        </w:tc>
      </w:tr>
      <w:tr w:rsidR="00B54DD9" w:rsidRPr="00EE1E88" w:rsidTr="00B54DD9">
        <w:tblPrEx>
          <w:tblCellMar>
            <w:top w:w="0" w:type="dxa"/>
            <w:left w:w="108" w:type="dxa"/>
            <w:right w:w="108" w:type="dxa"/>
          </w:tblCellMar>
        </w:tblPrEx>
        <w:trPr>
          <w:trHeight w:val="223"/>
          <w:jc w:val="center"/>
        </w:trPr>
        <w:tc>
          <w:tcPr>
            <w:tcW w:w="10080" w:type="dxa"/>
          </w:tcPr>
          <w:p w:rsidR="00B54DD9" w:rsidRPr="00EE1E88" w:rsidRDefault="00FC4E64" w:rsidP="00EE1E88">
            <w:pPr>
              <w:rPr>
                <w:sz w:val="28"/>
              </w:rPr>
            </w:pPr>
            <w:sdt>
              <w:sdtPr>
                <w:rPr>
                  <w:sz w:val="28"/>
                </w:rPr>
                <w:id w:val="7190008"/>
                <w:placeholder>
                  <w:docPart w:val="0261ED3BEF3D4D2F8C5A8E992E2A8242"/>
                </w:placeholder>
              </w:sdtPr>
              <w:sdtContent>
                <w:r w:rsidR="00B54DD9" w:rsidRPr="00EE1E88">
                  <w:rPr>
                    <w:sz w:val="28"/>
                  </w:rPr>
                  <w:t xml:space="preserve">Collage Mai </w:t>
                </w:r>
                <w:proofErr w:type="spellStart"/>
                <w:r w:rsidR="00B54DD9" w:rsidRPr="00EE1E88">
                  <w:rPr>
                    <w:sz w:val="28"/>
                  </w:rPr>
                  <w:t>Nefhi</w:t>
                </w:r>
                <w:proofErr w:type="spellEnd"/>
              </w:sdtContent>
            </w:sdt>
            <w:r w:rsidR="00B54DD9" w:rsidRPr="00EE1E88">
              <w:rPr>
                <w:sz w:val="28"/>
              </w:rPr>
              <w:t xml:space="preserve"> </w:t>
            </w:r>
          </w:p>
        </w:tc>
      </w:tr>
      <w:tr w:rsidR="00B54DD9" w:rsidRPr="00EE1E88" w:rsidTr="00B54DD9">
        <w:tblPrEx>
          <w:tblCellMar>
            <w:top w:w="0" w:type="dxa"/>
            <w:left w:w="108" w:type="dxa"/>
            <w:right w:w="108" w:type="dxa"/>
          </w:tblCellMar>
        </w:tblPrEx>
        <w:trPr>
          <w:trHeight w:val="223"/>
          <w:jc w:val="center"/>
        </w:trPr>
        <w:tc>
          <w:tcPr>
            <w:tcW w:w="10080" w:type="dxa"/>
          </w:tcPr>
          <w:p w:rsidR="00B54DD9" w:rsidRPr="00EE1E88" w:rsidRDefault="00FC4E64" w:rsidP="00EE1E88">
            <w:pPr>
              <w:rPr>
                <w:sz w:val="28"/>
              </w:rPr>
            </w:pPr>
            <w:sdt>
              <w:sdtPr>
                <w:rPr>
                  <w:sz w:val="28"/>
                </w:rPr>
                <w:id w:val="7190009"/>
                <w:placeholder>
                  <w:docPart w:val="C4053327684A41A0A7749059C33A16BE"/>
                </w:placeholder>
              </w:sdtPr>
              <w:sdtContent>
                <w:r w:rsidR="00B54DD9" w:rsidRPr="00EE1E88">
                  <w:rPr>
                    <w:sz w:val="28"/>
                  </w:rPr>
                  <w:t xml:space="preserve">Asmara </w:t>
                </w:r>
                <w:proofErr w:type="spellStart"/>
                <w:r w:rsidR="00B54DD9" w:rsidRPr="00EE1E88">
                  <w:rPr>
                    <w:sz w:val="28"/>
                  </w:rPr>
                  <w:t>Eritera</w:t>
                </w:r>
                <w:proofErr w:type="spellEnd"/>
              </w:sdtContent>
            </w:sdt>
          </w:p>
        </w:tc>
      </w:tr>
      <w:tr w:rsidR="00B54DD9" w:rsidRPr="00EE1E88" w:rsidTr="00B54DD9">
        <w:tblPrEx>
          <w:tblCellMar>
            <w:top w:w="0" w:type="dxa"/>
            <w:left w:w="108" w:type="dxa"/>
            <w:right w:w="108" w:type="dxa"/>
          </w:tblCellMar>
        </w:tblPrEx>
        <w:trPr>
          <w:trHeight w:val="223"/>
          <w:jc w:val="center"/>
        </w:trPr>
        <w:tc>
          <w:tcPr>
            <w:tcW w:w="10080" w:type="dxa"/>
          </w:tcPr>
          <w:p w:rsidR="00B54DD9" w:rsidRPr="00EE1E88" w:rsidRDefault="00B54DD9" w:rsidP="00EE1E88">
            <w:pPr>
              <w:rPr>
                <w:sz w:val="28"/>
              </w:rPr>
            </w:pPr>
          </w:p>
        </w:tc>
      </w:tr>
      <w:tr w:rsidR="00B54DD9" w:rsidRPr="00EE1E88" w:rsidTr="00B54DD9">
        <w:tblPrEx>
          <w:tblCellMar>
            <w:top w:w="0" w:type="dxa"/>
            <w:left w:w="108" w:type="dxa"/>
            <w:right w:w="108" w:type="dxa"/>
          </w:tblCellMar>
        </w:tblPrEx>
        <w:trPr>
          <w:trHeight w:val="223"/>
          <w:jc w:val="center"/>
        </w:trPr>
        <w:sdt>
          <w:sdtPr>
            <w:rPr>
              <w:sz w:val="28"/>
            </w:rPr>
            <w:id w:val="7190010"/>
            <w:placeholder>
              <w:docPart w:val="6218A127BD7C420AB8DD08FE7FEAA432"/>
            </w:placeholder>
            <w:showingPlcHdr/>
          </w:sdtPr>
          <w:sdtContent>
            <w:tc>
              <w:tcPr>
                <w:tcW w:w="10080" w:type="dxa"/>
              </w:tcPr>
              <w:p w:rsidR="00B54DD9" w:rsidRPr="00EE1E88" w:rsidRDefault="00B54DD9" w:rsidP="00EE1E88">
                <w:pPr>
                  <w:rPr>
                    <w:sz w:val="28"/>
                  </w:rPr>
                </w:pPr>
                <w:r w:rsidRPr="00EE1E88">
                  <w:rPr>
                    <w:sz w:val="28"/>
                  </w:rPr>
                  <w:t>Job Title</w:t>
                </w:r>
              </w:p>
            </w:tc>
          </w:sdtContent>
        </w:sdt>
      </w:tr>
      <w:tr w:rsidR="00B54DD9" w:rsidRPr="00EE1E88" w:rsidTr="00B54DD9">
        <w:tblPrEx>
          <w:tblCellMar>
            <w:top w:w="0" w:type="dxa"/>
            <w:left w:w="108" w:type="dxa"/>
            <w:right w:w="108" w:type="dxa"/>
          </w:tblCellMar>
        </w:tblPrEx>
        <w:trPr>
          <w:trHeight w:val="223"/>
          <w:jc w:val="center"/>
        </w:trPr>
        <w:tc>
          <w:tcPr>
            <w:tcW w:w="10080" w:type="dxa"/>
          </w:tcPr>
          <w:p w:rsidR="00B54DD9" w:rsidRPr="00EE1E88" w:rsidRDefault="00B54DD9" w:rsidP="00EE1E88">
            <w:pPr>
              <w:rPr>
                <w:sz w:val="28"/>
              </w:rPr>
            </w:pPr>
          </w:p>
          <w:p w:rsidR="00B54DD9" w:rsidRPr="00EE1E88" w:rsidRDefault="00B54DD9" w:rsidP="00EE1E88">
            <w:pPr>
              <w:rPr>
                <w:sz w:val="28"/>
              </w:rPr>
            </w:pPr>
          </w:p>
          <w:p w:rsidR="00B54DD9" w:rsidRPr="00EE1E88" w:rsidRDefault="00B54DD9" w:rsidP="00EE1E88">
            <w:pPr>
              <w:rPr>
                <w:sz w:val="28"/>
              </w:rPr>
            </w:pPr>
          </w:p>
        </w:tc>
      </w:tr>
      <w:tr w:rsidR="00B54DD9" w:rsidRPr="00EE1E88" w:rsidTr="00B54DD9">
        <w:tblPrEx>
          <w:tblCellMar>
            <w:top w:w="0" w:type="dxa"/>
            <w:left w:w="108" w:type="dxa"/>
            <w:right w:w="108" w:type="dxa"/>
          </w:tblCellMar>
        </w:tblPrEx>
        <w:trPr>
          <w:trHeight w:val="223"/>
          <w:jc w:val="center"/>
        </w:trPr>
        <w:tc>
          <w:tcPr>
            <w:tcW w:w="10080" w:type="dxa"/>
          </w:tcPr>
          <w:p w:rsidR="00B54DD9" w:rsidRPr="00EE1E88" w:rsidRDefault="00B54DD9" w:rsidP="00EE1E88">
            <w:pPr>
              <w:rPr>
                <w:sz w:val="28"/>
              </w:rPr>
            </w:pPr>
          </w:p>
        </w:tc>
      </w:tr>
      <w:tr w:rsidR="00B54DD9" w:rsidRPr="00EE1E88" w:rsidTr="00B54DD9">
        <w:tblPrEx>
          <w:tblCellMar>
            <w:top w:w="0" w:type="dxa"/>
            <w:left w:w="108" w:type="dxa"/>
            <w:right w:w="108" w:type="dxa"/>
          </w:tblCellMar>
        </w:tblPrEx>
        <w:trPr>
          <w:trHeight w:val="239"/>
          <w:jc w:val="center"/>
        </w:trPr>
        <w:sdt>
          <w:sdtPr>
            <w:rPr>
              <w:sz w:val="28"/>
            </w:rPr>
            <w:id w:val="1483710"/>
            <w:placeholder>
              <w:docPart w:val="C1F34429904E4AAF809F63083AD466DD"/>
            </w:placeholder>
            <w:showingPlcHdr/>
          </w:sdtPr>
          <w:sdtContent>
            <w:tc>
              <w:tcPr>
                <w:tcW w:w="10080" w:type="dxa"/>
              </w:tcPr>
              <w:p w:rsidR="00B54DD9" w:rsidRPr="00EE1E88" w:rsidRDefault="00B54DD9" w:rsidP="00EE1E88">
                <w:pPr>
                  <w:rPr>
                    <w:sz w:val="28"/>
                  </w:rPr>
                </w:pPr>
                <w:r w:rsidRPr="00EE1E88">
                  <w:rPr>
                    <w:sz w:val="28"/>
                  </w:rPr>
                  <w:t>Professional Education</w:t>
                </w:r>
              </w:p>
            </w:tc>
          </w:sdtContent>
        </w:sdt>
      </w:tr>
      <w:tr w:rsidR="00B54DD9" w:rsidRPr="00EE1E88" w:rsidTr="00B54DD9">
        <w:tblPrEx>
          <w:tblCellMar>
            <w:top w:w="0" w:type="dxa"/>
            <w:left w:w="108" w:type="dxa"/>
            <w:right w:w="108" w:type="dxa"/>
          </w:tblCellMar>
        </w:tblPrEx>
        <w:trPr>
          <w:trHeight w:val="271"/>
          <w:jc w:val="center"/>
        </w:trPr>
        <w:tc>
          <w:tcPr>
            <w:tcW w:w="10080" w:type="dxa"/>
          </w:tcPr>
          <w:p w:rsidR="00B54DD9" w:rsidRPr="00EE1E88" w:rsidRDefault="00FC4E64" w:rsidP="00972D6F">
            <w:pPr>
              <w:rPr>
                <w:sz w:val="28"/>
              </w:rPr>
            </w:pPr>
            <w:sdt>
              <w:sdtPr>
                <w:rPr>
                  <w:sz w:val="28"/>
                </w:rPr>
                <w:id w:val="1483718"/>
                <w:placeholder>
                  <w:docPart w:val="B3463BC96B6C4B7D9D1EAE46562A2FFC"/>
                </w:placeholder>
                <w:showingPlcHdr/>
              </w:sdtPr>
              <w:sdtContent>
                <w:r w:rsidR="00B54DD9" w:rsidRPr="00EE1E88">
                  <w:rPr>
                    <w:sz w:val="28"/>
                  </w:rPr>
                  <w:t>Dates of Attendance :</w:t>
                </w:r>
              </w:sdtContent>
            </w:sdt>
            <w:r w:rsidR="00B54DD9" w:rsidRPr="00EE1E88">
              <w:rPr>
                <w:sz w:val="28"/>
              </w:rPr>
              <w:t xml:space="preserve">   </w:t>
            </w:r>
            <w:sdt>
              <w:sdtPr>
                <w:rPr>
                  <w:sz w:val="28"/>
                </w:rPr>
                <w:id w:val="1483734"/>
                <w:placeholder>
                  <w:docPart w:val="9C42D0F559DF4851A527B3985A45697A"/>
                </w:placeholder>
                <w:date>
                  <w:dateFormat w:val="M/d/yyyy"/>
                  <w:lid w:val="en-US"/>
                  <w:storeMappedDataAs w:val="dateTime"/>
                  <w:calendar w:val="gregorian"/>
                </w:date>
              </w:sdtPr>
              <w:sdtContent>
                <w:r w:rsidR="00972D6F">
                  <w:rPr>
                    <w:sz w:val="28"/>
                  </w:rPr>
                  <w:t>2007</w:t>
                </w:r>
              </w:sdtContent>
            </w:sdt>
            <w:r w:rsidR="00B54DD9" w:rsidRPr="00EE1E88">
              <w:rPr>
                <w:sz w:val="28"/>
              </w:rPr>
              <w:t xml:space="preserve">  </w:t>
            </w:r>
            <w:sdt>
              <w:sdtPr>
                <w:rPr>
                  <w:sz w:val="28"/>
                </w:rPr>
                <w:id w:val="505553"/>
                <w:placeholder>
                  <w:docPart w:val="E1D2D556B9FC48E5BDEFED3CD93C7365"/>
                </w:placeholder>
                <w:showingPlcHdr/>
              </w:sdtPr>
              <w:sdtContent>
                <w:r w:rsidR="00B54DD9" w:rsidRPr="00EE1E88">
                  <w:rPr>
                    <w:sz w:val="28"/>
                  </w:rPr>
                  <w:t>To</w:t>
                </w:r>
              </w:sdtContent>
            </w:sdt>
            <w:r w:rsidR="00B54DD9" w:rsidRPr="00EE1E88">
              <w:rPr>
                <w:sz w:val="28"/>
              </w:rPr>
              <w:t xml:space="preserve"> </w:t>
            </w:r>
            <w:sdt>
              <w:sdtPr>
                <w:rPr>
                  <w:sz w:val="28"/>
                </w:rPr>
                <w:id w:val="1483794"/>
                <w:placeholder>
                  <w:docPart w:val="A1190D6C72784D5BB15AFBF8FB12D03D"/>
                </w:placeholder>
                <w:date>
                  <w:dateFormat w:val="M/d/yyyy"/>
                  <w:lid w:val="en-US"/>
                  <w:storeMappedDataAs w:val="dateTime"/>
                  <w:calendar w:val="gregorian"/>
                </w:date>
              </w:sdtPr>
              <w:sdtContent>
                <w:r w:rsidR="00972D6F">
                  <w:rPr>
                    <w:sz w:val="28"/>
                  </w:rPr>
                  <w:t>2009</w:t>
                </w:r>
              </w:sdtContent>
            </w:sdt>
          </w:p>
        </w:tc>
      </w:tr>
      <w:tr w:rsidR="00B54DD9" w:rsidRPr="00EE1E88" w:rsidTr="00B54DD9">
        <w:tblPrEx>
          <w:tblCellMar>
            <w:top w:w="0" w:type="dxa"/>
            <w:left w:w="108" w:type="dxa"/>
            <w:right w:w="108" w:type="dxa"/>
          </w:tblCellMar>
        </w:tblPrEx>
        <w:trPr>
          <w:trHeight w:val="227"/>
          <w:jc w:val="center"/>
        </w:trPr>
        <w:tc>
          <w:tcPr>
            <w:tcW w:w="10080" w:type="dxa"/>
          </w:tcPr>
          <w:p w:rsidR="00B54DD9" w:rsidRPr="00EE1E88" w:rsidRDefault="00FC4E64" w:rsidP="00972D6F">
            <w:pPr>
              <w:rPr>
                <w:sz w:val="28"/>
              </w:rPr>
            </w:pPr>
            <w:sdt>
              <w:sdtPr>
                <w:rPr>
                  <w:sz w:val="28"/>
                </w:rPr>
                <w:id w:val="1483830"/>
                <w:placeholder>
                  <w:docPart w:val="FAE3CA98935548F8B37E62C58CDB7800"/>
                </w:placeholder>
              </w:sdtPr>
              <w:sdtContent>
                <w:r w:rsidR="00972D6F">
                  <w:rPr>
                    <w:sz w:val="28"/>
                  </w:rPr>
                  <w:t xml:space="preserve">Collage may </w:t>
                </w:r>
                <w:proofErr w:type="spellStart"/>
                <w:r w:rsidR="00972D6F">
                  <w:rPr>
                    <w:sz w:val="28"/>
                  </w:rPr>
                  <w:t>nafhi</w:t>
                </w:r>
                <w:proofErr w:type="spellEnd"/>
              </w:sdtContent>
            </w:sdt>
            <w:r w:rsidR="00B54DD9" w:rsidRPr="00EE1E88">
              <w:rPr>
                <w:sz w:val="28"/>
              </w:rPr>
              <w:t xml:space="preserve">  </w:t>
            </w:r>
            <w:sdt>
              <w:sdtPr>
                <w:rPr>
                  <w:sz w:val="28"/>
                </w:rPr>
                <w:id w:val="1483836"/>
                <w:placeholder>
                  <w:docPart w:val="F90BE617FFD04835B5FD49F84CE9135B"/>
                </w:placeholder>
              </w:sdtPr>
              <w:sdtContent>
                <w:proofErr w:type="spellStart"/>
                <w:r w:rsidR="00972D6F">
                  <w:rPr>
                    <w:sz w:val="28"/>
                  </w:rPr>
                  <w:t>sawa</w:t>
                </w:r>
                <w:proofErr w:type="spellEnd"/>
                <w:r w:rsidR="00972D6F">
                  <w:rPr>
                    <w:sz w:val="28"/>
                  </w:rPr>
                  <w:t xml:space="preserve">  technical</w:t>
                </w:r>
              </w:sdtContent>
            </w:sdt>
          </w:p>
        </w:tc>
      </w:tr>
      <w:tr w:rsidR="00B54DD9" w:rsidRPr="00EE1E88" w:rsidTr="00B54DD9">
        <w:tblPrEx>
          <w:tblCellMar>
            <w:top w:w="0" w:type="dxa"/>
            <w:left w:w="108" w:type="dxa"/>
            <w:right w:w="108" w:type="dxa"/>
          </w:tblCellMar>
        </w:tblPrEx>
        <w:trPr>
          <w:trHeight w:val="223"/>
          <w:jc w:val="center"/>
        </w:trPr>
        <w:sdt>
          <w:sdtPr>
            <w:rPr>
              <w:sz w:val="28"/>
            </w:rPr>
            <w:id w:val="1483865"/>
            <w:placeholder>
              <w:docPart w:val="50A8EF8C7D1E485D82AD3A60202DD216"/>
            </w:placeholder>
          </w:sdtPr>
          <w:sdtContent>
            <w:tc>
              <w:tcPr>
                <w:tcW w:w="10080" w:type="dxa"/>
              </w:tcPr>
              <w:p w:rsidR="00B54DD9" w:rsidRPr="00EE1E88" w:rsidRDefault="00972D6F" w:rsidP="00972D6F">
                <w:pPr>
                  <w:rPr>
                    <w:sz w:val="28"/>
                  </w:rPr>
                </w:pPr>
                <w:r>
                  <w:rPr>
                    <w:sz w:val="28"/>
                  </w:rPr>
                  <w:t>Diploma high school complete</w:t>
                </w:r>
              </w:p>
            </w:tc>
          </w:sdtContent>
        </w:sdt>
      </w:tr>
      <w:tr w:rsidR="00B54DD9" w:rsidRPr="00EE1E88" w:rsidTr="00B54DD9">
        <w:tblPrEx>
          <w:tblCellMar>
            <w:top w:w="0" w:type="dxa"/>
            <w:left w:w="108" w:type="dxa"/>
            <w:right w:w="108" w:type="dxa"/>
          </w:tblCellMar>
        </w:tblPrEx>
        <w:trPr>
          <w:trHeight w:val="223"/>
          <w:jc w:val="center"/>
        </w:trPr>
        <w:tc>
          <w:tcPr>
            <w:tcW w:w="10080" w:type="dxa"/>
          </w:tcPr>
          <w:p w:rsidR="00B54DD9" w:rsidRPr="00EE1E88" w:rsidRDefault="00B54DD9" w:rsidP="00EE1E88">
            <w:pPr>
              <w:rPr>
                <w:sz w:val="28"/>
              </w:rPr>
            </w:pPr>
          </w:p>
          <w:p w:rsidR="00B54DD9" w:rsidRPr="00EE1E88" w:rsidRDefault="00B54DD9" w:rsidP="00EE1E88">
            <w:pPr>
              <w:rPr>
                <w:sz w:val="28"/>
              </w:rPr>
            </w:pPr>
          </w:p>
        </w:tc>
      </w:tr>
      <w:tr w:rsidR="00B54DD9" w:rsidRPr="00EE1E88" w:rsidTr="00B54DD9">
        <w:tblPrEx>
          <w:tblCellMar>
            <w:top w:w="0" w:type="dxa"/>
            <w:left w:w="108" w:type="dxa"/>
            <w:right w:w="108" w:type="dxa"/>
          </w:tblCellMar>
        </w:tblPrEx>
        <w:trPr>
          <w:trHeight w:val="287"/>
          <w:jc w:val="center"/>
        </w:trPr>
        <w:tc>
          <w:tcPr>
            <w:tcW w:w="10080" w:type="dxa"/>
          </w:tcPr>
          <w:p w:rsidR="00B54DD9" w:rsidRPr="00EE1E88" w:rsidRDefault="00B54DD9" w:rsidP="00EE1E88">
            <w:pPr>
              <w:rPr>
                <w:sz w:val="28"/>
              </w:rPr>
            </w:pPr>
          </w:p>
        </w:tc>
      </w:tr>
      <w:tr w:rsidR="00B54DD9" w:rsidRPr="00EE1E88" w:rsidTr="00B54DD9">
        <w:tblPrEx>
          <w:tblCellMar>
            <w:top w:w="0" w:type="dxa"/>
            <w:left w:w="108" w:type="dxa"/>
            <w:right w:w="108" w:type="dxa"/>
          </w:tblCellMar>
        </w:tblPrEx>
        <w:trPr>
          <w:trHeight w:val="227"/>
          <w:jc w:val="center"/>
        </w:trPr>
        <w:sdt>
          <w:sdtPr>
            <w:rPr>
              <w:sz w:val="28"/>
            </w:rPr>
            <w:id w:val="1483997"/>
            <w:placeholder>
              <w:docPart w:val="CC1FAB558957484E9A17D1F74EE2D59A"/>
            </w:placeholder>
            <w:showingPlcHdr/>
          </w:sdtPr>
          <w:sdtContent>
            <w:tc>
              <w:tcPr>
                <w:tcW w:w="10080" w:type="dxa"/>
              </w:tcPr>
              <w:p w:rsidR="00B54DD9" w:rsidRPr="00EE1E88" w:rsidRDefault="00B54DD9" w:rsidP="00EE1E88">
                <w:pPr>
                  <w:rPr>
                    <w:sz w:val="28"/>
                  </w:rPr>
                </w:pPr>
                <w:r w:rsidRPr="00EE1E88">
                  <w:rPr>
                    <w:sz w:val="28"/>
                  </w:rPr>
                  <w:t>Academic Education</w:t>
                </w:r>
              </w:p>
            </w:tc>
          </w:sdtContent>
        </w:sdt>
      </w:tr>
      <w:tr w:rsidR="00B54DD9" w:rsidRPr="00EE1E88" w:rsidTr="00B54DD9">
        <w:tblPrEx>
          <w:tblCellMar>
            <w:top w:w="0" w:type="dxa"/>
            <w:left w:w="108" w:type="dxa"/>
            <w:right w:w="108" w:type="dxa"/>
          </w:tblCellMar>
        </w:tblPrEx>
        <w:trPr>
          <w:trHeight w:val="126"/>
          <w:jc w:val="center"/>
        </w:trPr>
        <w:tc>
          <w:tcPr>
            <w:tcW w:w="10080" w:type="dxa"/>
          </w:tcPr>
          <w:p w:rsidR="00B54DD9" w:rsidRPr="00EE1E88" w:rsidRDefault="00FC4E64" w:rsidP="00972D6F">
            <w:pPr>
              <w:rPr>
                <w:sz w:val="28"/>
              </w:rPr>
            </w:pPr>
            <w:sdt>
              <w:sdtPr>
                <w:rPr>
                  <w:sz w:val="28"/>
                </w:rPr>
                <w:id w:val="1483987"/>
                <w:placeholder>
                  <w:docPart w:val="5362DC09045B45B99E00F76E863E798C"/>
                </w:placeholder>
                <w:showingPlcHdr/>
              </w:sdtPr>
              <w:sdtContent>
                <w:r w:rsidR="00B54DD9" w:rsidRPr="00EE1E88">
                  <w:rPr>
                    <w:sz w:val="28"/>
                  </w:rPr>
                  <w:t>Dates of Attendance :</w:t>
                </w:r>
              </w:sdtContent>
            </w:sdt>
            <w:r w:rsidR="00B54DD9" w:rsidRPr="00EE1E88">
              <w:rPr>
                <w:sz w:val="28"/>
              </w:rPr>
              <w:t xml:space="preserve">   </w:t>
            </w:r>
            <w:sdt>
              <w:sdtPr>
                <w:rPr>
                  <w:sz w:val="28"/>
                </w:rPr>
                <w:id w:val="1483989"/>
                <w:placeholder>
                  <w:docPart w:val="3EB436DBB0304EBBBFAD17D84345687E"/>
                </w:placeholder>
                <w:date>
                  <w:dateFormat w:val="M/d/yyyy"/>
                  <w:lid w:val="en-US"/>
                  <w:storeMappedDataAs w:val="dateTime"/>
                  <w:calendar w:val="gregorian"/>
                </w:date>
              </w:sdtPr>
              <w:sdtContent>
                <w:r w:rsidR="00972D6F">
                  <w:rPr>
                    <w:sz w:val="28"/>
                  </w:rPr>
                  <w:t>1990</w:t>
                </w:r>
              </w:sdtContent>
            </w:sdt>
            <w:r w:rsidR="00B54DD9" w:rsidRPr="00EE1E88">
              <w:rPr>
                <w:sz w:val="28"/>
              </w:rPr>
              <w:t xml:space="preserve">  </w:t>
            </w:r>
            <w:sdt>
              <w:sdtPr>
                <w:rPr>
                  <w:sz w:val="28"/>
                </w:rPr>
                <w:id w:val="505558"/>
                <w:placeholder>
                  <w:docPart w:val="86297C7CE0AB4BFEBAB734B640FF5822"/>
                </w:placeholder>
                <w:showingPlcHdr/>
              </w:sdtPr>
              <w:sdtContent>
                <w:r w:rsidR="00B54DD9" w:rsidRPr="00EE1E88">
                  <w:rPr>
                    <w:sz w:val="28"/>
                  </w:rPr>
                  <w:t>To</w:t>
                </w:r>
              </w:sdtContent>
            </w:sdt>
            <w:r w:rsidR="00B54DD9" w:rsidRPr="00EE1E88">
              <w:rPr>
                <w:sz w:val="28"/>
              </w:rPr>
              <w:t xml:space="preserve"> </w:t>
            </w:r>
            <w:sdt>
              <w:sdtPr>
                <w:rPr>
                  <w:sz w:val="28"/>
                </w:rPr>
                <w:id w:val="1483991"/>
                <w:placeholder>
                  <w:docPart w:val="F83055A9FB7148BDB3F8C9A031108A8E"/>
                </w:placeholder>
                <w:date>
                  <w:dateFormat w:val="M/d/yyyy"/>
                  <w:lid w:val="en-US"/>
                  <w:storeMappedDataAs w:val="dateTime"/>
                  <w:calendar w:val="gregorian"/>
                </w:date>
              </w:sdtPr>
              <w:sdtContent>
                <w:r w:rsidR="00972D6F">
                  <w:rPr>
                    <w:sz w:val="28"/>
                  </w:rPr>
                  <w:t>2007</w:t>
                </w:r>
              </w:sdtContent>
            </w:sdt>
          </w:p>
        </w:tc>
      </w:tr>
      <w:tr w:rsidR="00B54DD9" w:rsidRPr="00EE1E88" w:rsidTr="00B54DD9">
        <w:tblPrEx>
          <w:tblCellMar>
            <w:top w:w="0" w:type="dxa"/>
            <w:left w:w="108" w:type="dxa"/>
            <w:right w:w="108" w:type="dxa"/>
          </w:tblCellMar>
        </w:tblPrEx>
        <w:trPr>
          <w:trHeight w:val="239"/>
          <w:jc w:val="center"/>
        </w:trPr>
        <w:tc>
          <w:tcPr>
            <w:tcW w:w="10080" w:type="dxa"/>
          </w:tcPr>
          <w:p w:rsidR="00B54DD9" w:rsidRPr="00EE1E88" w:rsidRDefault="00FC4E64" w:rsidP="00972D6F">
            <w:pPr>
              <w:rPr>
                <w:sz w:val="28"/>
              </w:rPr>
            </w:pPr>
            <w:sdt>
              <w:sdtPr>
                <w:rPr>
                  <w:sz w:val="28"/>
                </w:rPr>
                <w:id w:val="1484004"/>
                <w:placeholder>
                  <w:docPart w:val="2FC0C1694BB54DE88F0058FAE580F22E"/>
                </w:placeholder>
                <w:showingPlcHdr/>
              </w:sdtPr>
              <w:sdtContent>
                <w:r w:rsidR="00B54DD9" w:rsidRPr="00EE1E88">
                  <w:rPr>
                    <w:sz w:val="28"/>
                  </w:rPr>
                  <w:t>School name</w:t>
                </w:r>
              </w:sdtContent>
            </w:sdt>
            <w:r w:rsidR="00B54DD9" w:rsidRPr="00EE1E88">
              <w:rPr>
                <w:sz w:val="28"/>
              </w:rPr>
              <w:t xml:space="preserve">  </w:t>
            </w:r>
            <w:sdt>
              <w:sdtPr>
                <w:rPr>
                  <w:sz w:val="28"/>
                </w:rPr>
                <w:id w:val="1483993"/>
                <w:placeholder>
                  <w:docPart w:val="F16EAA90AE0A4C7C887124BA713FA628"/>
                </w:placeholder>
              </w:sdtPr>
              <w:sdtContent>
                <w:proofErr w:type="spellStart"/>
                <w:r w:rsidR="00972D6F">
                  <w:rPr>
                    <w:sz w:val="28"/>
                  </w:rPr>
                  <w:t>adi</w:t>
                </w:r>
                <w:proofErr w:type="spellEnd"/>
                <w:r w:rsidR="00972D6F">
                  <w:rPr>
                    <w:sz w:val="28"/>
                  </w:rPr>
                  <w:t xml:space="preserve"> </w:t>
                </w:r>
                <w:proofErr w:type="spellStart"/>
                <w:r w:rsidR="00972D6F">
                  <w:rPr>
                    <w:sz w:val="28"/>
                  </w:rPr>
                  <w:t>kehe</w:t>
                </w:r>
                <w:proofErr w:type="spellEnd"/>
              </w:sdtContent>
            </w:sdt>
          </w:p>
        </w:tc>
      </w:tr>
      <w:tr w:rsidR="00B54DD9" w:rsidRPr="00EE1E88" w:rsidTr="00B54DD9">
        <w:tblPrEx>
          <w:tblCellMar>
            <w:top w:w="0" w:type="dxa"/>
            <w:left w:w="108" w:type="dxa"/>
            <w:right w:w="108" w:type="dxa"/>
          </w:tblCellMar>
        </w:tblPrEx>
        <w:trPr>
          <w:trHeight w:val="223"/>
          <w:jc w:val="center"/>
        </w:trPr>
        <w:sdt>
          <w:sdtPr>
            <w:rPr>
              <w:sz w:val="28"/>
            </w:rPr>
            <w:id w:val="1484061"/>
            <w:placeholder>
              <w:docPart w:val="A30636BD114A440698637C50516B4C31"/>
            </w:placeholder>
          </w:sdtPr>
          <w:sdtContent>
            <w:tc>
              <w:tcPr>
                <w:tcW w:w="10080" w:type="dxa"/>
              </w:tcPr>
              <w:p w:rsidR="00B54DD9" w:rsidRPr="00EE1E88" w:rsidRDefault="00972D6F" w:rsidP="00972D6F">
                <w:pPr>
                  <w:rPr>
                    <w:sz w:val="28"/>
                  </w:rPr>
                </w:pPr>
                <w:proofErr w:type="spellStart"/>
                <w:r>
                  <w:rPr>
                    <w:sz w:val="28"/>
                  </w:rPr>
                  <w:t>MeA</w:t>
                </w:r>
                <w:proofErr w:type="spellEnd"/>
                <w:r>
                  <w:rPr>
                    <w:sz w:val="28"/>
                  </w:rPr>
                  <w:t xml:space="preserve"> </w:t>
                </w:r>
                <w:proofErr w:type="spellStart"/>
                <w:r>
                  <w:rPr>
                    <w:sz w:val="28"/>
                  </w:rPr>
                  <w:t>Mahaza</w:t>
                </w:r>
                <w:proofErr w:type="spellEnd"/>
                <w:r>
                  <w:rPr>
                    <w:sz w:val="28"/>
                  </w:rPr>
                  <w:t xml:space="preserve"> </w:t>
                </w:r>
              </w:p>
            </w:tc>
          </w:sdtContent>
        </w:sdt>
      </w:tr>
      <w:tr w:rsidR="00B54DD9" w:rsidRPr="00EE1E88" w:rsidTr="00B54DD9">
        <w:tblPrEx>
          <w:tblCellMar>
            <w:top w:w="0" w:type="dxa"/>
            <w:left w:w="108" w:type="dxa"/>
            <w:right w:w="108" w:type="dxa"/>
          </w:tblCellMar>
        </w:tblPrEx>
        <w:trPr>
          <w:trHeight w:val="271"/>
          <w:jc w:val="center"/>
        </w:trPr>
        <w:tc>
          <w:tcPr>
            <w:tcW w:w="10080" w:type="dxa"/>
          </w:tcPr>
          <w:p w:rsidR="00B54DD9" w:rsidRPr="00EE1E88" w:rsidRDefault="00B54DD9" w:rsidP="00EE1E88">
            <w:pPr>
              <w:rPr>
                <w:sz w:val="28"/>
              </w:rPr>
            </w:pPr>
          </w:p>
          <w:p w:rsidR="00B54DD9" w:rsidRPr="00EE1E88" w:rsidRDefault="00B54DD9" w:rsidP="00EE1E88">
            <w:pPr>
              <w:rPr>
                <w:sz w:val="28"/>
              </w:rPr>
            </w:pPr>
          </w:p>
        </w:tc>
      </w:tr>
      <w:tr w:rsidR="00B54DD9" w:rsidRPr="00EE1E88" w:rsidTr="00B54DD9">
        <w:tblPrEx>
          <w:tblCellMar>
            <w:top w:w="0" w:type="dxa"/>
            <w:left w:w="108" w:type="dxa"/>
            <w:right w:w="108" w:type="dxa"/>
          </w:tblCellMar>
        </w:tblPrEx>
        <w:trPr>
          <w:trHeight w:val="227"/>
          <w:jc w:val="center"/>
        </w:trPr>
        <w:tc>
          <w:tcPr>
            <w:tcW w:w="10080" w:type="dxa"/>
          </w:tcPr>
          <w:p w:rsidR="00B54DD9" w:rsidRPr="00EE1E88" w:rsidRDefault="00B54DD9" w:rsidP="00EE1E88">
            <w:pPr>
              <w:rPr>
                <w:sz w:val="28"/>
              </w:rPr>
            </w:pPr>
          </w:p>
        </w:tc>
      </w:tr>
      <w:tr w:rsidR="00B54DD9" w:rsidRPr="00EE1E88" w:rsidTr="00B54DD9">
        <w:tblPrEx>
          <w:tblCellMar>
            <w:top w:w="0" w:type="dxa"/>
            <w:left w:w="108" w:type="dxa"/>
            <w:right w:w="108" w:type="dxa"/>
          </w:tblCellMar>
        </w:tblPrEx>
        <w:trPr>
          <w:trHeight w:val="223"/>
          <w:jc w:val="center"/>
        </w:trPr>
        <w:tc>
          <w:tcPr>
            <w:tcW w:w="10080" w:type="dxa"/>
          </w:tcPr>
          <w:p w:rsidR="00B54DD9" w:rsidRPr="00EE1E88" w:rsidRDefault="00B54DD9" w:rsidP="00EE1E88">
            <w:pPr>
              <w:rPr>
                <w:sz w:val="28"/>
              </w:rPr>
            </w:pPr>
          </w:p>
        </w:tc>
      </w:tr>
      <w:tr w:rsidR="00B54DD9" w:rsidRPr="00EE1E88" w:rsidTr="00B54DD9">
        <w:tblPrEx>
          <w:tblCellMar>
            <w:top w:w="0" w:type="dxa"/>
            <w:left w:w="108" w:type="dxa"/>
            <w:right w:w="108" w:type="dxa"/>
          </w:tblCellMar>
        </w:tblPrEx>
        <w:trPr>
          <w:trHeight w:val="223"/>
          <w:jc w:val="center"/>
        </w:trPr>
        <w:tc>
          <w:tcPr>
            <w:tcW w:w="10080" w:type="dxa"/>
          </w:tcPr>
          <w:p w:rsidR="00B54DD9" w:rsidRPr="00EE1E88" w:rsidRDefault="00B54DD9" w:rsidP="00EE1E88">
            <w:pPr>
              <w:rPr>
                <w:sz w:val="28"/>
              </w:rPr>
            </w:pPr>
          </w:p>
        </w:tc>
      </w:tr>
      <w:tr w:rsidR="00B54DD9" w:rsidRPr="00EE1E88" w:rsidTr="00B54DD9">
        <w:tblPrEx>
          <w:tblCellMar>
            <w:top w:w="0" w:type="dxa"/>
            <w:left w:w="108" w:type="dxa"/>
            <w:right w:w="108" w:type="dxa"/>
          </w:tblCellMar>
        </w:tblPrEx>
        <w:trPr>
          <w:trHeight w:val="271"/>
          <w:jc w:val="center"/>
        </w:trPr>
        <w:tc>
          <w:tcPr>
            <w:tcW w:w="10080" w:type="dxa"/>
          </w:tcPr>
          <w:p w:rsidR="00B54DD9" w:rsidRPr="00EE1E88" w:rsidRDefault="00B54DD9" w:rsidP="00EE1E88">
            <w:pPr>
              <w:rPr>
                <w:sz w:val="28"/>
              </w:rPr>
            </w:pPr>
          </w:p>
        </w:tc>
      </w:tr>
      <w:tr w:rsidR="00B54DD9" w:rsidRPr="00EE1E88" w:rsidTr="00B54DD9">
        <w:tblPrEx>
          <w:tblCellMar>
            <w:top w:w="0" w:type="dxa"/>
            <w:left w:w="108" w:type="dxa"/>
            <w:right w:w="108" w:type="dxa"/>
          </w:tblCellMar>
        </w:tblPrEx>
        <w:trPr>
          <w:trHeight w:val="271"/>
          <w:jc w:val="center"/>
        </w:trPr>
        <w:tc>
          <w:tcPr>
            <w:tcW w:w="10080" w:type="dxa"/>
          </w:tcPr>
          <w:p w:rsidR="00B54DD9" w:rsidRPr="00EE1E88" w:rsidRDefault="00B54DD9" w:rsidP="00EE1E88">
            <w:pPr>
              <w:rPr>
                <w:sz w:val="28"/>
              </w:rPr>
            </w:pPr>
          </w:p>
        </w:tc>
      </w:tr>
      <w:tr w:rsidR="00B54DD9" w:rsidRPr="00EE1E88" w:rsidTr="00B54DD9">
        <w:tblPrEx>
          <w:tblCellMar>
            <w:top w:w="0" w:type="dxa"/>
            <w:left w:w="108" w:type="dxa"/>
            <w:right w:w="108" w:type="dxa"/>
          </w:tblCellMar>
        </w:tblPrEx>
        <w:trPr>
          <w:trHeight w:val="271"/>
          <w:jc w:val="center"/>
        </w:trPr>
        <w:tc>
          <w:tcPr>
            <w:tcW w:w="10080" w:type="dxa"/>
          </w:tcPr>
          <w:sdt>
            <w:sdtPr>
              <w:rPr>
                <w:sz w:val="28"/>
              </w:rPr>
              <w:id w:val="1484071"/>
              <w:placeholder>
                <w:docPart w:val="FB81F5BF2DA74F9AB6E214FE0047940A"/>
              </w:placeholder>
              <w:showingPlcHdr/>
            </w:sdtPr>
            <w:sdtContent>
              <w:p w:rsidR="00B54DD9" w:rsidRPr="00EE1E88" w:rsidRDefault="00B54DD9" w:rsidP="00EE1E88">
                <w:pPr>
                  <w:rPr>
                    <w:sz w:val="28"/>
                  </w:rPr>
                </w:pPr>
                <w:r w:rsidRPr="00EE1E88">
                  <w:rPr>
                    <w:sz w:val="28"/>
                  </w:rPr>
                  <w:t>References</w:t>
                </w:r>
              </w:p>
            </w:sdtContent>
          </w:sdt>
          <w:sdt>
            <w:sdtPr>
              <w:rPr>
                <w:sz w:val="28"/>
              </w:rPr>
              <w:id w:val="1484101"/>
              <w:placeholder>
                <w:docPart w:val="E29B753002734C0B9834A3A7ABE7C57F"/>
              </w:placeholder>
              <w:showingPlcHdr/>
            </w:sdtPr>
            <w:sdtContent>
              <w:p w:rsidR="00B54DD9" w:rsidRPr="00EE1E88" w:rsidRDefault="00B54DD9" w:rsidP="00EE1E88">
                <w:pPr>
                  <w:rPr>
                    <w:sz w:val="28"/>
                  </w:rPr>
                </w:pPr>
                <w:r w:rsidRPr="00EE1E88">
                  <w:rPr>
                    <w:sz w:val="28"/>
                  </w:rPr>
                  <w:t>References are available on requests</w:t>
                </w:r>
              </w:p>
            </w:sdtContent>
          </w:sdt>
        </w:tc>
      </w:tr>
    </w:tbl>
    <w:p w:rsidR="001851A9" w:rsidRPr="00EE1E88" w:rsidRDefault="001851A9" w:rsidP="00EE1E88">
      <w:pPr>
        <w:pStyle w:val="Footer"/>
        <w:rPr>
          <w:sz w:val="28"/>
        </w:rPr>
      </w:pPr>
    </w:p>
    <w:sectPr w:rsidR="001851A9" w:rsidRPr="00EE1E88" w:rsidSect="00AA1866">
      <w:headerReference w:type="default" r:id="rId8"/>
      <w:footerReference w:type="default" r:id="rId9"/>
      <w:headerReference w:type="first" r:id="rId10"/>
      <w:pgSz w:w="12240" w:h="15840" w:code="1"/>
      <w:pgMar w:top="2304" w:right="720" w:bottom="1080" w:left="720" w:header="1008" w:footer="576" w:gutter="0"/>
      <w:pgBorders w:offsetFrom="page">
        <w:top w:val="single" w:sz="4" w:space="24" w:color="BFBFBF" w:themeColor="background1" w:themeShade="BF"/>
        <w:left w:val="single" w:sz="4" w:space="24" w:color="BFBFBF" w:themeColor="background1" w:themeShade="BF"/>
        <w:bottom w:val="single" w:sz="4" w:space="24" w:color="BFBFBF" w:themeColor="background1" w:themeShade="BF"/>
        <w:right w:val="single" w:sz="4" w:space="24" w:color="BFBFBF" w:themeColor="background1" w:themeShade="BF"/>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0E3" w:rsidRDefault="007D10E3">
      <w:pPr>
        <w:spacing w:after="0" w:line="240" w:lineRule="auto"/>
      </w:pPr>
      <w:r>
        <w:separator/>
      </w:r>
    </w:p>
  </w:endnote>
  <w:endnote w:type="continuationSeparator" w:id="0">
    <w:p w:rsidR="007D10E3" w:rsidRDefault="007D10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87519"/>
      <w:docPartObj>
        <w:docPartGallery w:val="Page Numbers (Bottom of Page)"/>
        <w:docPartUnique/>
      </w:docPartObj>
    </w:sdtPr>
    <w:sdtContent>
      <w:p w:rsidR="001851A9" w:rsidRDefault="00FC4E64" w:rsidP="00AA1866">
        <w:pPr>
          <w:pStyle w:val="Footer"/>
          <w:jc w:val="right"/>
        </w:pPr>
        <w:fldSimple w:instr=" PAGE   \* MERGEFORMAT ">
          <w:r w:rsidR="00972D6F">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0E3" w:rsidRDefault="007D10E3">
      <w:pPr>
        <w:spacing w:after="0" w:line="240" w:lineRule="auto"/>
      </w:pPr>
      <w:r>
        <w:separator/>
      </w:r>
    </w:p>
  </w:footnote>
  <w:footnote w:type="continuationSeparator" w:id="0">
    <w:p w:rsidR="007D10E3" w:rsidRDefault="007D10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right w:w="72" w:type="dxa"/>
      </w:tblCellMar>
      <w:tblLook w:val="04A0"/>
    </w:tblPr>
    <w:tblGrid>
      <w:gridCol w:w="10080"/>
    </w:tblGrid>
    <w:tr w:rsidR="00AA1866" w:rsidRPr="00AA1866" w:rsidTr="00A11C70">
      <w:trPr>
        <w:trHeight w:val="329"/>
        <w:jc w:val="center"/>
      </w:trPr>
      <w:tc>
        <w:tcPr>
          <w:tcW w:w="10080" w:type="dxa"/>
        </w:tcPr>
        <w:p w:rsidR="00AA1866" w:rsidRPr="00AA1866" w:rsidRDefault="00FC4E64" w:rsidP="00AA1866">
          <w:pPr>
            <w:pStyle w:val="ContactInfo"/>
          </w:pPr>
          <w:sdt>
            <w:sdtPr>
              <w:rPr>
                <w:rStyle w:val="ContactInfoChar"/>
              </w:rPr>
              <w:id w:val="1421248711"/>
              <w:placeholder>
                <w:docPart w:val="17BCD7115BB9435AA06D81DEEDDCD7DD"/>
              </w:placeholder>
              <w:showingPlcHdr/>
            </w:sdtPr>
            <w:sdtEndPr>
              <w:rPr>
                <w:rStyle w:val="DefaultParagraphFont"/>
              </w:rPr>
            </w:sdtEndPr>
            <w:sdtContent>
              <w:r w:rsidR="00AA1866" w:rsidRPr="00AA1866">
                <w:rPr>
                  <w:rStyle w:val="ContactInfoChar"/>
                </w:rPr>
                <w:t>[</w:t>
              </w:r>
              <w:r w:rsidR="00AA1866" w:rsidRPr="00AA1866">
                <w:t>Street Address]</w:t>
              </w:r>
            </w:sdtContent>
          </w:sdt>
          <w:r w:rsidR="00AA1866" w:rsidRPr="00AA1866">
            <w:t xml:space="preserve">, </w:t>
          </w:r>
          <w:sdt>
            <w:sdtPr>
              <w:rPr>
                <w:rStyle w:val="ContactInfoChar"/>
              </w:rPr>
              <w:id w:val="1421248712"/>
              <w:placeholder>
                <w:docPart w:val="9A0ABAEA41DB493ABD712718ADFB41CC"/>
              </w:placeholder>
              <w:showingPlcHdr/>
            </w:sdtPr>
            <w:sdtEndPr>
              <w:rPr>
                <w:rStyle w:val="DefaultParagraphFont"/>
              </w:rPr>
            </w:sdtEndPr>
            <w:sdtContent>
              <w:r w:rsidR="00AA1866" w:rsidRPr="00AA1866">
                <w:rPr>
                  <w:rStyle w:val="ContactInfoChar"/>
                </w:rPr>
                <w:t>[</w:t>
              </w:r>
              <w:r w:rsidR="00AA1866" w:rsidRPr="00AA1866">
                <w:t>City, ST  ZIP Code]</w:t>
              </w:r>
            </w:sdtContent>
          </w:sdt>
          <w:r w:rsidR="00AA1866" w:rsidRPr="00AA1866">
            <w:t xml:space="preserve"> </w:t>
          </w:r>
          <w:sdt>
            <w:sdtPr>
              <w:rPr>
                <w:rStyle w:val="ContactInfoChar"/>
              </w:rPr>
              <w:id w:val="1421248713"/>
              <w:placeholder>
                <w:docPart w:val="62C37AB643394A63BFC7B13A235B9345"/>
              </w:placeholder>
              <w:showingPlcHdr/>
            </w:sdtPr>
            <w:sdtEndPr>
              <w:rPr>
                <w:rStyle w:val="DefaultParagraphFont"/>
              </w:rPr>
            </w:sdtEndPr>
            <w:sdtContent>
              <w:r w:rsidR="00AA1866" w:rsidRPr="00AA1866">
                <w:rPr>
                  <w:rStyle w:val="ContactInfoChar"/>
                </w:rPr>
                <w:t>[</w:t>
              </w:r>
              <w:r w:rsidR="00AA1866" w:rsidRPr="00AA1866">
                <w:t>Phone]</w:t>
              </w:r>
            </w:sdtContent>
          </w:sdt>
        </w:p>
        <w:p w:rsidR="00AA1866" w:rsidRPr="00AA1866" w:rsidRDefault="00FC4E64" w:rsidP="00AA1866">
          <w:pPr>
            <w:pStyle w:val="ContactInfo"/>
          </w:pPr>
          <w:sdt>
            <w:sdtPr>
              <w:rPr>
                <w:rStyle w:val="ContactInfoChar"/>
              </w:rPr>
              <w:id w:val="1421248714"/>
              <w:placeholder>
                <w:docPart w:val="2018B94A1719460BA53E0EDB702772B6"/>
              </w:placeholder>
            </w:sdtPr>
            <w:sdtEndPr>
              <w:rPr>
                <w:rStyle w:val="DefaultParagraphFont"/>
              </w:rPr>
            </w:sdtEndPr>
            <w:sdtContent>
              <w:r w:rsidR="00AA1866" w:rsidRPr="00AA1866">
                <w:rPr>
                  <w:rStyle w:val="ContactInfoChar"/>
                </w:rPr>
                <w:t>[E</w:t>
              </w:r>
              <w:r w:rsidR="00AA1866" w:rsidRPr="00AA1866">
                <w:t>-mail]</w:t>
              </w:r>
            </w:sdtContent>
          </w:sdt>
          <w:r w:rsidR="00AA1866" w:rsidRPr="00AA1866">
            <w:t xml:space="preserve"> </w:t>
          </w:r>
          <w:sdt>
            <w:sdtPr>
              <w:rPr>
                <w:rStyle w:val="ContactInfoChar"/>
              </w:rPr>
              <w:id w:val="1421248715"/>
              <w:placeholder>
                <w:docPart w:val="5D44D9BD579A4DC89A137AFA274A4E98"/>
              </w:placeholder>
              <w:showingPlcHdr/>
            </w:sdtPr>
            <w:sdtEndPr>
              <w:rPr>
                <w:rStyle w:val="DefaultParagraphFont"/>
              </w:rPr>
            </w:sdtEndPr>
            <w:sdtContent>
              <w:r w:rsidR="00AA1866" w:rsidRPr="00AA1866">
                <w:rPr>
                  <w:rStyle w:val="ContactInfoChar"/>
                </w:rPr>
                <w:t>[</w:t>
              </w:r>
              <w:r w:rsidR="00AA1866" w:rsidRPr="00AA1866">
                <w:t>Website]</w:t>
              </w:r>
            </w:sdtContent>
          </w:sdt>
        </w:p>
      </w:tc>
    </w:tr>
  </w:tbl>
  <w:p w:rsidR="00AA1866" w:rsidRDefault="00AA18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right w:w="72" w:type="dxa"/>
      </w:tblCellMar>
      <w:tblLook w:val="04A0"/>
    </w:tblPr>
    <w:tblGrid>
      <w:gridCol w:w="10080"/>
    </w:tblGrid>
    <w:tr w:rsidR="001851A9" w:rsidRPr="00AA1866" w:rsidTr="00A11C70">
      <w:trPr>
        <w:trHeight w:val="335"/>
        <w:jc w:val="center"/>
      </w:trPr>
      <w:tc>
        <w:tcPr>
          <w:tcW w:w="0" w:type="auto"/>
        </w:tcPr>
        <w:p w:rsidR="001851A9" w:rsidRPr="00AA1866" w:rsidRDefault="00FC4E64" w:rsidP="002F6AD3">
          <w:pPr>
            <w:pStyle w:val="Name"/>
          </w:pPr>
          <w:r>
            <w:pict>
              <v:shape id="_x0000_s2059" style="position:absolute;left:0;text-align:left;margin-left:-21.75pt;margin-top:-25.45pt;width:556.9pt;height:79.2pt;z-index:-251655168" coordsize="11256,1584" o:regroupid="1" path="m,1584hdc,815,,46,,46hbc,46,5628,46,11256,46hdc9439,210,7442,498,4282,249hhc1122,,606,888,,1584hdxe" fillcolor="#95b3d7 [1940]" stroked="f">
                <v:fill opacity="44564f" color2="fill lighten(0)" rotate="t" method="linear sigma" focus="100%" type="gradient"/>
                <v:path arrowok="t"/>
              </v:shape>
            </w:pict>
          </w:r>
          <w:r>
            <w:pict>
              <v:shape id="_x0000_s2058" style="position:absolute;left:0;text-align:left;margin-left:-4.4pt;margin-top:-47.75pt;width:563.1pt;height:101.5pt;z-index:-251656192" coordsize="11262,2153" o:regroupid="1" path="m,2153hdc1292,,4221,923,6683,886hhc9145,849,10355,561,11262,455hde" filled="f" strokecolor="#fbd4b4 [1305]">
                <v:path arrowok="t"/>
              </v:shape>
            </w:pict>
          </w:r>
          <w:sdt>
            <w:sdtPr>
              <w:rPr>
                <w:rStyle w:val="NameChar"/>
              </w:rPr>
              <w:id w:val="7187520"/>
              <w:placeholder>
                <w:docPart w:val="E7CE8D694845423BBA79CCC79F425E50"/>
              </w:placeholder>
            </w:sdtPr>
            <w:sdtEndPr>
              <w:rPr>
                <w:rStyle w:val="DefaultParagraphFont"/>
                <w:b/>
              </w:rPr>
            </w:sdtEndPr>
            <w:sdtContent>
              <w:r w:rsidR="002F6AD3">
                <w:rPr>
                  <w:rStyle w:val="NameChar"/>
                </w:rPr>
                <w:t>Mebrahtom tesfay</w:t>
              </w:r>
            </w:sdtContent>
          </w:sdt>
        </w:p>
      </w:tc>
    </w:tr>
    <w:tr w:rsidR="001851A9" w:rsidRPr="00AA1866" w:rsidTr="00A11C70">
      <w:trPr>
        <w:trHeight w:val="329"/>
        <w:jc w:val="center"/>
      </w:trPr>
      <w:tc>
        <w:tcPr>
          <w:tcW w:w="0" w:type="auto"/>
        </w:tcPr>
        <w:p w:rsidR="001851A9" w:rsidRPr="00AA1866" w:rsidRDefault="00FC4E64" w:rsidP="00AA1866">
          <w:pPr>
            <w:pStyle w:val="ContactInfo"/>
          </w:pPr>
          <w:sdt>
            <w:sdtPr>
              <w:rPr>
                <w:rStyle w:val="ContactInfoChar"/>
              </w:rPr>
              <w:id w:val="7187521"/>
              <w:placeholder>
                <w:docPart w:val="DA6DB35E836A45458D9989F53D4C62D7"/>
              </w:placeholder>
            </w:sdtPr>
            <w:sdtEndPr>
              <w:rPr>
                <w:rStyle w:val="DefaultParagraphFont"/>
              </w:rPr>
            </w:sdtEndPr>
            <w:sdtContent>
              <w:r w:rsidR="002F6AD3">
                <w:rPr>
                  <w:rStyle w:val="ContactInfoChar"/>
                </w:rPr>
                <w:t>3519.W.Hill</w:t>
              </w:r>
            </w:sdtContent>
          </w:sdt>
          <w:r w:rsidR="00AA1866" w:rsidRPr="00AA1866">
            <w:t>,</w:t>
          </w:r>
          <w:r w:rsidR="005C23F7" w:rsidRPr="00AA1866">
            <w:t xml:space="preserve"> </w:t>
          </w:r>
          <w:sdt>
            <w:sdtPr>
              <w:rPr>
                <w:rStyle w:val="ContactInfoChar"/>
              </w:rPr>
              <w:id w:val="7187522"/>
              <w:placeholder>
                <w:docPart w:val="B165C725826D44FC90CE31A0F97796DD"/>
              </w:placeholder>
            </w:sdtPr>
            <w:sdtEndPr>
              <w:rPr>
                <w:rStyle w:val="DefaultParagraphFont"/>
              </w:rPr>
            </w:sdtEndPr>
            <w:sdtContent>
              <w:r w:rsidR="002F6AD3">
                <w:rPr>
                  <w:rStyle w:val="ContactInfoChar"/>
                </w:rPr>
                <w:t>Clarkston.GA</w:t>
              </w:r>
            </w:sdtContent>
          </w:sdt>
          <w:r w:rsidR="005C23F7" w:rsidRPr="00AA1866">
            <w:t xml:space="preserve"> </w:t>
          </w:r>
          <w:sdt>
            <w:sdtPr>
              <w:rPr>
                <w:rStyle w:val="ContactInfoChar"/>
              </w:rPr>
              <w:id w:val="7187523"/>
              <w:placeholder>
                <w:docPart w:val="5238D2B3BAFF4B8792BD2319455524F8"/>
              </w:placeholder>
            </w:sdtPr>
            <w:sdtEndPr>
              <w:rPr>
                <w:rStyle w:val="DefaultParagraphFont"/>
              </w:rPr>
            </w:sdtEndPr>
            <w:sdtContent>
              <w:r w:rsidR="002F6AD3">
                <w:rPr>
                  <w:rStyle w:val="ContactInfoChar"/>
                </w:rPr>
                <w:t>404,207,7625</w:t>
              </w:r>
            </w:sdtContent>
          </w:sdt>
        </w:p>
        <w:p w:rsidR="001851A9" w:rsidRPr="00AA1866" w:rsidRDefault="00FC4E64" w:rsidP="002F6AD3">
          <w:pPr>
            <w:pStyle w:val="ContactInfo"/>
          </w:pPr>
          <w:sdt>
            <w:sdtPr>
              <w:rPr>
                <w:rStyle w:val="ContactInfoChar"/>
              </w:rPr>
              <w:id w:val="7187524"/>
            </w:sdtPr>
            <w:sdtEndPr>
              <w:rPr>
                <w:rStyle w:val="DefaultParagraphFont"/>
              </w:rPr>
            </w:sdtEndPr>
            <w:sdtContent>
              <w:r w:rsidR="002F6AD3">
                <w:rPr>
                  <w:rStyle w:val="ContactInfoChar"/>
                </w:rPr>
                <w:t>Mebryes475@gmail.com</w:t>
              </w:r>
              <w:r w:rsidR="00AA1866" w:rsidRPr="00AA1866">
                <w:t>]</w:t>
              </w:r>
            </w:sdtContent>
          </w:sdt>
          <w:r w:rsidR="005C23F7" w:rsidRPr="00AA1866">
            <w:t xml:space="preserve"> </w:t>
          </w:r>
          <w:sdt>
            <w:sdtPr>
              <w:rPr>
                <w:rStyle w:val="ContactInfoChar"/>
              </w:rPr>
              <w:id w:val="7187525"/>
            </w:sdtPr>
            <w:sdtEndPr>
              <w:rPr>
                <w:rStyle w:val="DefaultParagraphFont"/>
              </w:rPr>
            </w:sdtEndPr>
            <w:sdtContent>
              <w:r w:rsidR="002F6AD3">
                <w:rPr>
                  <w:rStyle w:val="ContactInfoChar"/>
                </w:rPr>
                <w:t>www.adulis.com</w:t>
              </w:r>
            </w:sdtContent>
          </w:sdt>
        </w:p>
      </w:tc>
    </w:tr>
  </w:tbl>
  <w:p w:rsidR="001851A9" w:rsidRDefault="001851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6B28D3"/>
    <w:multiLevelType w:val="hybridMultilevel"/>
    <w:tmpl w:val="A08CA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035442"/>
    <w:multiLevelType w:val="hybridMultilevel"/>
    <w:tmpl w:val="56428CE0"/>
    <w:lvl w:ilvl="0" w:tplc="C7523B42">
      <w:start w:val="1"/>
      <w:numFmt w:val="bullet"/>
      <w:pStyle w:val="Bulleted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5D2EBB"/>
    <w:multiLevelType w:val="hybridMultilevel"/>
    <w:tmpl w:val="CF9AF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001"/>
  <w:stylePaneSortMethod w:val="0000"/>
  <w:defaultTabStop w:val="720"/>
  <w:drawingGridHorizontalSpacing w:val="110"/>
  <w:displayHorizontalDrawingGridEvery w:val="2"/>
  <w:characterSpacingControl w:val="doNotCompress"/>
  <w:hdrShapeDefaults>
    <o:shapedefaults v:ext="edit" spidmax="20482"/>
    <o:shapelayout v:ext="edit">
      <o:idmap v:ext="edit" data="2"/>
      <o:regrouptable v:ext="edit">
        <o:entry new="1" old="0"/>
      </o:regrouptable>
    </o:shapelayout>
  </w:hdrShapeDefaults>
  <w:footnotePr>
    <w:footnote w:id="-1"/>
    <w:footnote w:id="0"/>
  </w:footnotePr>
  <w:endnotePr>
    <w:endnote w:id="-1"/>
    <w:endnote w:id="0"/>
  </w:endnotePr>
  <w:compat>
    <w:applyBreakingRules/>
  </w:compat>
  <w:docVars>
    <w:docVar w:name="__Grammarly_42____i" w:val="H4sIAAAAAAAEAKtWckksSQxILCpxzi/NK1GyMqwFAAEhoTITAAAA"/>
    <w:docVar w:name="__Grammarly_42___1" w:val="H4sIAAAAAAAEAKtWcslP9kxRslIyNDYyMDe0MLM0MjcyMDYwMLVU0lEKTi0uzszPAykwqgUAv4EzhywAAAA="/>
  </w:docVars>
  <w:rsids>
    <w:rsidRoot w:val="004B55D9"/>
    <w:rsid w:val="000F4408"/>
    <w:rsid w:val="00174727"/>
    <w:rsid w:val="001851A9"/>
    <w:rsid w:val="0027207E"/>
    <w:rsid w:val="0028107D"/>
    <w:rsid w:val="002F6AD3"/>
    <w:rsid w:val="003F51EC"/>
    <w:rsid w:val="003F7CDE"/>
    <w:rsid w:val="004A7D47"/>
    <w:rsid w:val="004B55D9"/>
    <w:rsid w:val="005C23F7"/>
    <w:rsid w:val="00737E5B"/>
    <w:rsid w:val="007D10E3"/>
    <w:rsid w:val="008D3E48"/>
    <w:rsid w:val="00913F13"/>
    <w:rsid w:val="00972D6F"/>
    <w:rsid w:val="00A11C70"/>
    <w:rsid w:val="00A43293"/>
    <w:rsid w:val="00AA1866"/>
    <w:rsid w:val="00B54DD9"/>
    <w:rsid w:val="00D96883"/>
    <w:rsid w:val="00EE1E88"/>
    <w:rsid w:val="00F56536"/>
    <w:rsid w:val="00FC4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1851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851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51A9"/>
  </w:style>
  <w:style w:type="paragraph" w:styleId="Footer">
    <w:name w:val="footer"/>
    <w:basedOn w:val="Normal"/>
    <w:link w:val="FooterChar"/>
    <w:uiPriority w:val="99"/>
    <w:unhideWhenUsed/>
    <w:qFormat/>
    <w:rsid w:val="00185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1A9"/>
  </w:style>
  <w:style w:type="character" w:styleId="PlaceholderText">
    <w:name w:val="Placeholder Text"/>
    <w:basedOn w:val="DefaultParagraphFont"/>
    <w:uiPriority w:val="99"/>
    <w:semiHidden/>
    <w:rsid w:val="001851A9"/>
    <w:rPr>
      <w:color w:val="808080"/>
    </w:rPr>
  </w:style>
  <w:style w:type="paragraph" w:customStyle="1" w:styleId="ContactInfo">
    <w:name w:val="Contact Info"/>
    <w:link w:val="ContactInfoChar"/>
    <w:qFormat/>
    <w:rsid w:val="001851A9"/>
    <w:pPr>
      <w:jc w:val="right"/>
    </w:pPr>
    <w:rPr>
      <w:color w:val="0D0D0D" w:themeColor="text1" w:themeTint="F2"/>
      <w:sz w:val="24"/>
    </w:rPr>
  </w:style>
  <w:style w:type="table" w:styleId="TableGrid">
    <w:name w:val="Table Grid"/>
    <w:basedOn w:val="TableNormal"/>
    <w:uiPriority w:val="59"/>
    <w:rsid w:val="001851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ntactInfoChar">
    <w:name w:val="Contact Info Char"/>
    <w:basedOn w:val="DefaultParagraphFont"/>
    <w:link w:val="ContactInfo"/>
    <w:rsid w:val="001851A9"/>
    <w:rPr>
      <w:color w:val="0D0D0D" w:themeColor="text1" w:themeTint="F2"/>
      <w:sz w:val="24"/>
    </w:rPr>
  </w:style>
  <w:style w:type="paragraph" w:customStyle="1" w:styleId="Name">
    <w:name w:val="Name"/>
    <w:link w:val="NameChar"/>
    <w:qFormat/>
    <w:rsid w:val="00A11C70"/>
    <w:pPr>
      <w:spacing w:after="0" w:line="240" w:lineRule="auto"/>
      <w:jc w:val="right"/>
    </w:pPr>
    <w:rPr>
      <w:rFonts w:asciiTheme="majorHAnsi" w:hAnsiTheme="majorHAnsi"/>
      <w:b/>
      <w:color w:val="984806" w:themeColor="accent6" w:themeShade="80"/>
      <w:sz w:val="32"/>
    </w:rPr>
  </w:style>
  <w:style w:type="character" w:customStyle="1" w:styleId="NameChar">
    <w:name w:val="Name Char"/>
    <w:basedOn w:val="DefaultParagraphFont"/>
    <w:link w:val="Name"/>
    <w:rsid w:val="00A11C70"/>
    <w:rPr>
      <w:rFonts w:asciiTheme="majorHAnsi" w:hAnsiTheme="majorHAnsi"/>
      <w:b/>
      <w:color w:val="984806" w:themeColor="accent6" w:themeShade="80"/>
      <w:sz w:val="32"/>
    </w:rPr>
  </w:style>
  <w:style w:type="paragraph" w:styleId="BalloonText">
    <w:name w:val="Balloon Text"/>
    <w:basedOn w:val="Normal"/>
    <w:link w:val="BalloonTextChar"/>
    <w:uiPriority w:val="99"/>
    <w:semiHidden/>
    <w:unhideWhenUsed/>
    <w:rsid w:val="00185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1A9"/>
    <w:rPr>
      <w:rFonts w:ascii="Tahoma" w:hAnsi="Tahoma" w:cs="Tahoma"/>
      <w:sz w:val="16"/>
      <w:szCs w:val="16"/>
    </w:rPr>
  </w:style>
  <w:style w:type="paragraph" w:customStyle="1" w:styleId="SectionTitle">
    <w:name w:val="Section Title"/>
    <w:basedOn w:val="Normal"/>
    <w:link w:val="SectionTitleChar"/>
    <w:qFormat/>
    <w:rsid w:val="00A11C70"/>
    <w:rPr>
      <w:rFonts w:asciiTheme="majorHAnsi" w:hAnsiTheme="majorHAnsi"/>
      <w:b/>
      <w:color w:val="0D0D0D" w:themeColor="text1" w:themeTint="F2"/>
      <w:sz w:val="26"/>
    </w:rPr>
  </w:style>
  <w:style w:type="character" w:customStyle="1" w:styleId="SectionTitleChar">
    <w:name w:val="Section Title Char"/>
    <w:basedOn w:val="DefaultParagraphFont"/>
    <w:link w:val="SectionTitle"/>
    <w:rsid w:val="00A11C70"/>
    <w:rPr>
      <w:rFonts w:asciiTheme="majorHAnsi" w:hAnsiTheme="majorHAnsi"/>
      <w:b/>
      <w:color w:val="0D0D0D" w:themeColor="text1" w:themeTint="F2"/>
      <w:sz w:val="26"/>
    </w:rPr>
  </w:style>
  <w:style w:type="paragraph" w:customStyle="1" w:styleId="Sectiondetails">
    <w:name w:val="Section details"/>
    <w:basedOn w:val="Normal"/>
    <w:link w:val="SectiondetailsChar"/>
    <w:qFormat/>
    <w:rsid w:val="00A11C70"/>
    <w:pPr>
      <w:spacing w:after="0" w:line="240" w:lineRule="auto"/>
    </w:pPr>
    <w:rPr>
      <w:color w:val="0D0D0D" w:themeColor="text1" w:themeTint="F2"/>
    </w:rPr>
  </w:style>
  <w:style w:type="character" w:customStyle="1" w:styleId="SectiondetailsChar">
    <w:name w:val="Section details Char"/>
    <w:basedOn w:val="DefaultParagraphFont"/>
    <w:link w:val="Sectiondetails"/>
    <w:rsid w:val="00A11C70"/>
    <w:rPr>
      <w:color w:val="0D0D0D" w:themeColor="text1" w:themeTint="F2"/>
    </w:rPr>
  </w:style>
  <w:style w:type="paragraph" w:customStyle="1" w:styleId="Bulletedlist">
    <w:name w:val="Bulleted list"/>
    <w:basedOn w:val="Sectiondetails"/>
    <w:link w:val="BulletedlistChar"/>
    <w:qFormat/>
    <w:rsid w:val="00AA1866"/>
    <w:pPr>
      <w:numPr>
        <w:numId w:val="5"/>
      </w:numPr>
    </w:pPr>
  </w:style>
  <w:style w:type="character" w:customStyle="1" w:styleId="BulletedlistChar">
    <w:name w:val="Bulleted list Char"/>
    <w:basedOn w:val="DefaultParagraphFont"/>
    <w:link w:val="Bulletedlist"/>
    <w:rsid w:val="00AA1866"/>
    <w:rPr>
      <w:rFonts w:asciiTheme="majorHAnsi" w:hAnsiTheme="majorHAnsi"/>
      <w:color w:val="0D0D0D" w:themeColor="text1" w:themeTint="F2"/>
      <w:sz w:val="24"/>
    </w:rPr>
  </w:style>
  <w:style w:type="paragraph" w:styleId="NormalWeb">
    <w:name w:val="Normal (Web)"/>
    <w:basedOn w:val="Normal"/>
    <w:uiPriority w:val="99"/>
    <w:semiHidden/>
    <w:unhideWhenUsed/>
    <w:rsid w:val="004A7D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599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bte\AppData\Roaming\Microsoft\Templates\Chron_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1486D82043439187F00BEC78429BFF"/>
        <w:category>
          <w:name w:val="General"/>
          <w:gallery w:val="placeholder"/>
        </w:category>
        <w:types>
          <w:type w:val="bbPlcHdr"/>
        </w:types>
        <w:behaviors>
          <w:behavior w:val="content"/>
        </w:behaviors>
        <w:guid w:val="{5C7E0E78-0A98-41AB-A129-2662A0DE2F95}"/>
      </w:docPartPr>
      <w:docPartBody>
        <w:p w:rsidR="005A583D" w:rsidRDefault="00D91F86">
          <w:pPr>
            <w:pStyle w:val="711486D82043439187F00BEC78429BFF"/>
          </w:pPr>
          <w:r>
            <w:t>Objectives</w:t>
          </w:r>
        </w:p>
      </w:docPartBody>
    </w:docPart>
    <w:docPart>
      <w:docPartPr>
        <w:name w:val="4CCD348EE2B84055BCD0B6207903573C"/>
        <w:category>
          <w:name w:val="General"/>
          <w:gallery w:val="placeholder"/>
        </w:category>
        <w:types>
          <w:type w:val="bbPlcHdr"/>
        </w:types>
        <w:behaviors>
          <w:behavior w:val="content"/>
        </w:behaviors>
        <w:guid w:val="{EC6A3A23-2441-4907-9DEB-CE20026710EF}"/>
      </w:docPartPr>
      <w:docPartBody>
        <w:p w:rsidR="005A583D" w:rsidRDefault="00D91F86">
          <w:pPr>
            <w:pStyle w:val="4CCD348EE2B84055BCD0B6207903573C"/>
          </w:pPr>
          <w:r w:rsidRPr="003F51EC">
            <w:t>Describe your career goal or ideal job.</w:t>
          </w:r>
        </w:p>
      </w:docPartBody>
    </w:docPart>
    <w:docPart>
      <w:docPartPr>
        <w:name w:val="17BCD7115BB9435AA06D81DEEDDCD7DD"/>
        <w:category>
          <w:name w:val="General"/>
          <w:gallery w:val="placeholder"/>
        </w:category>
        <w:types>
          <w:type w:val="bbPlcHdr"/>
        </w:types>
        <w:behaviors>
          <w:behavior w:val="content"/>
        </w:behaviors>
        <w:guid w:val="{C0A5914B-A7BA-4B22-B0DC-750758D1DFFB}"/>
      </w:docPartPr>
      <w:docPartBody>
        <w:p w:rsidR="005A583D" w:rsidRDefault="00D91F86">
          <w:pPr>
            <w:pStyle w:val="17BCD7115BB9435AA06D81DEEDDCD7DD"/>
          </w:pPr>
          <w:r w:rsidRPr="00AA1866">
            <w:rPr>
              <w:rStyle w:val="ContactInfoChar"/>
            </w:rPr>
            <w:t>[</w:t>
          </w:r>
          <w:r w:rsidRPr="00AA1866">
            <w:t>Street Address]</w:t>
          </w:r>
        </w:p>
      </w:docPartBody>
    </w:docPart>
    <w:docPart>
      <w:docPartPr>
        <w:name w:val="9A0ABAEA41DB493ABD712718ADFB41CC"/>
        <w:category>
          <w:name w:val="General"/>
          <w:gallery w:val="placeholder"/>
        </w:category>
        <w:types>
          <w:type w:val="bbPlcHdr"/>
        </w:types>
        <w:behaviors>
          <w:behavior w:val="content"/>
        </w:behaviors>
        <w:guid w:val="{BF24ACC1-C840-4F49-99DF-27B11E618415}"/>
      </w:docPartPr>
      <w:docPartBody>
        <w:p w:rsidR="005A583D" w:rsidRDefault="00D91F86">
          <w:pPr>
            <w:pStyle w:val="9A0ABAEA41DB493ABD712718ADFB41CC"/>
          </w:pPr>
          <w:r w:rsidRPr="00AA1866">
            <w:rPr>
              <w:rStyle w:val="ContactInfoChar"/>
            </w:rPr>
            <w:t>[</w:t>
          </w:r>
          <w:r w:rsidRPr="00AA1866">
            <w:t>City, ST  ZIP Code]</w:t>
          </w:r>
        </w:p>
      </w:docPartBody>
    </w:docPart>
    <w:docPart>
      <w:docPartPr>
        <w:name w:val="62C37AB643394A63BFC7B13A235B9345"/>
        <w:category>
          <w:name w:val="General"/>
          <w:gallery w:val="placeholder"/>
        </w:category>
        <w:types>
          <w:type w:val="bbPlcHdr"/>
        </w:types>
        <w:behaviors>
          <w:behavior w:val="content"/>
        </w:behaviors>
        <w:guid w:val="{AE9A4D74-9331-4CA5-B84C-0B0E66F8552C}"/>
      </w:docPartPr>
      <w:docPartBody>
        <w:p w:rsidR="005A583D" w:rsidRDefault="00D91F86">
          <w:pPr>
            <w:pStyle w:val="62C37AB643394A63BFC7B13A235B9345"/>
          </w:pPr>
          <w:r w:rsidRPr="00AA1866">
            <w:rPr>
              <w:rStyle w:val="ContactInfoChar"/>
            </w:rPr>
            <w:t>[</w:t>
          </w:r>
          <w:r w:rsidRPr="00AA1866">
            <w:t>Phone]</w:t>
          </w:r>
        </w:p>
      </w:docPartBody>
    </w:docPart>
    <w:docPart>
      <w:docPartPr>
        <w:name w:val="2018B94A1719460BA53E0EDB702772B6"/>
        <w:category>
          <w:name w:val="General"/>
          <w:gallery w:val="placeholder"/>
        </w:category>
        <w:types>
          <w:type w:val="bbPlcHdr"/>
        </w:types>
        <w:behaviors>
          <w:behavior w:val="content"/>
        </w:behaviors>
        <w:guid w:val="{AC633EAF-4A92-4607-89C1-ABF0BF00045C}"/>
      </w:docPartPr>
      <w:docPartBody>
        <w:p w:rsidR="005A583D" w:rsidRDefault="00D91F86">
          <w:pPr>
            <w:pStyle w:val="2018B94A1719460BA53E0EDB702772B6"/>
          </w:pPr>
          <w:r>
            <w:rPr>
              <w:rStyle w:val="PlaceholderText"/>
            </w:rPr>
            <w:t>Job responsibility/achievement</w:t>
          </w:r>
        </w:p>
      </w:docPartBody>
    </w:docPart>
    <w:docPart>
      <w:docPartPr>
        <w:name w:val="5D44D9BD579A4DC89A137AFA274A4E98"/>
        <w:category>
          <w:name w:val="General"/>
          <w:gallery w:val="placeholder"/>
        </w:category>
        <w:types>
          <w:type w:val="bbPlcHdr"/>
        </w:types>
        <w:behaviors>
          <w:behavior w:val="content"/>
        </w:behaviors>
        <w:guid w:val="{FEA623C1-4BBA-4113-905D-345DFF97F2E5}"/>
      </w:docPartPr>
      <w:docPartBody>
        <w:p w:rsidR="005A583D" w:rsidRDefault="00D91F86">
          <w:pPr>
            <w:pStyle w:val="5D44D9BD579A4DC89A137AFA274A4E98"/>
          </w:pPr>
          <w:r w:rsidRPr="00AA1866">
            <w:rPr>
              <w:rStyle w:val="ContactInfoChar"/>
            </w:rPr>
            <w:t>[</w:t>
          </w:r>
          <w:r w:rsidRPr="00AA1866">
            <w:t>Website]</w:t>
          </w:r>
        </w:p>
      </w:docPartBody>
    </w:docPart>
    <w:docPart>
      <w:docPartPr>
        <w:name w:val="E7CE8D694845423BBA79CCC79F425E50"/>
        <w:category>
          <w:name w:val="General"/>
          <w:gallery w:val="placeholder"/>
        </w:category>
        <w:types>
          <w:type w:val="bbPlcHdr"/>
        </w:types>
        <w:behaviors>
          <w:behavior w:val="content"/>
        </w:behaviors>
        <w:guid w:val="{3A3744A2-9AEF-4A58-B2C1-F439E6A41038}"/>
      </w:docPartPr>
      <w:docPartBody>
        <w:p w:rsidR="005A583D" w:rsidRDefault="00D91F86">
          <w:pPr>
            <w:pStyle w:val="E7CE8D694845423BBA79CCC79F425E50"/>
          </w:pPr>
          <w:r w:rsidRPr="00AA1866">
            <w:rPr>
              <w:rStyle w:val="NameChar"/>
            </w:rPr>
            <w:t>[</w:t>
          </w:r>
          <w:r w:rsidRPr="00AA1866">
            <w:t>Your Name]</w:t>
          </w:r>
        </w:p>
      </w:docPartBody>
    </w:docPart>
    <w:docPart>
      <w:docPartPr>
        <w:name w:val="DA6DB35E836A45458D9989F53D4C62D7"/>
        <w:category>
          <w:name w:val="General"/>
          <w:gallery w:val="placeholder"/>
        </w:category>
        <w:types>
          <w:type w:val="bbPlcHdr"/>
        </w:types>
        <w:behaviors>
          <w:behavior w:val="content"/>
        </w:behaviors>
        <w:guid w:val="{EF1B320E-6F10-417D-BA6D-7899FE93BDE9}"/>
      </w:docPartPr>
      <w:docPartBody>
        <w:p w:rsidR="005A583D" w:rsidRDefault="00D91F86">
          <w:pPr>
            <w:pStyle w:val="DA6DB35E836A45458D9989F53D4C62D7"/>
          </w:pPr>
          <w:r w:rsidRPr="00AA1866">
            <w:rPr>
              <w:rStyle w:val="ContactInfoChar"/>
            </w:rPr>
            <w:t>[</w:t>
          </w:r>
          <w:r w:rsidRPr="00AA1866">
            <w:t>Street Address]</w:t>
          </w:r>
        </w:p>
      </w:docPartBody>
    </w:docPart>
    <w:docPart>
      <w:docPartPr>
        <w:name w:val="B165C725826D44FC90CE31A0F97796DD"/>
        <w:category>
          <w:name w:val="General"/>
          <w:gallery w:val="placeholder"/>
        </w:category>
        <w:types>
          <w:type w:val="bbPlcHdr"/>
        </w:types>
        <w:behaviors>
          <w:behavior w:val="content"/>
        </w:behaviors>
        <w:guid w:val="{5BC207BF-6195-4BA5-825E-AD27EAFD7A66}"/>
      </w:docPartPr>
      <w:docPartBody>
        <w:p w:rsidR="005A583D" w:rsidRDefault="00D91F86">
          <w:pPr>
            <w:pStyle w:val="B165C725826D44FC90CE31A0F97796DD"/>
          </w:pPr>
          <w:r w:rsidRPr="00AA1866">
            <w:rPr>
              <w:rStyle w:val="ContactInfoChar"/>
            </w:rPr>
            <w:t>[</w:t>
          </w:r>
          <w:r w:rsidRPr="00AA1866">
            <w:t>City, ST  ZIP Code]</w:t>
          </w:r>
        </w:p>
      </w:docPartBody>
    </w:docPart>
    <w:docPart>
      <w:docPartPr>
        <w:name w:val="5238D2B3BAFF4B8792BD2319455524F8"/>
        <w:category>
          <w:name w:val="General"/>
          <w:gallery w:val="placeholder"/>
        </w:category>
        <w:types>
          <w:type w:val="bbPlcHdr"/>
        </w:types>
        <w:behaviors>
          <w:behavior w:val="content"/>
        </w:behaviors>
        <w:guid w:val="{DCA7BA9C-F48F-48E0-808D-1D760ACFCBC8}"/>
      </w:docPartPr>
      <w:docPartBody>
        <w:p w:rsidR="005A583D" w:rsidRDefault="00D91F86">
          <w:pPr>
            <w:pStyle w:val="5238D2B3BAFF4B8792BD2319455524F8"/>
          </w:pPr>
          <w:r w:rsidRPr="00AA1866">
            <w:rPr>
              <w:rStyle w:val="ContactInfoChar"/>
            </w:rPr>
            <w:t>[</w:t>
          </w:r>
          <w:r w:rsidRPr="00AA1866">
            <w:t>Phone]</w:t>
          </w:r>
        </w:p>
      </w:docPartBody>
    </w:docPart>
    <w:docPart>
      <w:docPartPr>
        <w:name w:val="8249242259A94FEA8599E8BDA5D75A90"/>
        <w:category>
          <w:name w:val="General"/>
          <w:gallery w:val="placeholder"/>
        </w:category>
        <w:types>
          <w:type w:val="bbPlcHdr"/>
        </w:types>
        <w:behaviors>
          <w:behavior w:val="content"/>
        </w:behaviors>
        <w:guid w:val="{51E7855F-4143-430C-8CA8-1154C1B881BB}"/>
      </w:docPartPr>
      <w:docPartBody>
        <w:p w:rsidR="005A583D" w:rsidRDefault="006862CC" w:rsidP="006862CC">
          <w:pPr>
            <w:pStyle w:val="8249242259A94FEA8599E8BDA5D75A90"/>
          </w:pPr>
          <w:r>
            <w:t>Experience</w:t>
          </w:r>
        </w:p>
      </w:docPartBody>
    </w:docPart>
    <w:docPart>
      <w:docPartPr>
        <w:name w:val="63AA08FDF45945E3B69B813C67C3A0B8"/>
        <w:category>
          <w:name w:val="General"/>
          <w:gallery w:val="placeholder"/>
        </w:category>
        <w:types>
          <w:type w:val="bbPlcHdr"/>
        </w:types>
        <w:behaviors>
          <w:behavior w:val="content"/>
        </w:behaviors>
        <w:guid w:val="{4B72D6F9-A017-4A1C-A5A3-2C3079641EAB}"/>
      </w:docPartPr>
      <w:docPartBody>
        <w:p w:rsidR="005A583D" w:rsidRDefault="006862CC" w:rsidP="006862CC">
          <w:pPr>
            <w:pStyle w:val="63AA08FDF45945E3B69B813C67C3A0B8"/>
          </w:pPr>
          <w:r w:rsidRPr="003F51EC">
            <w:t>Date of Employment :</w:t>
          </w:r>
        </w:p>
      </w:docPartBody>
    </w:docPart>
    <w:docPart>
      <w:docPartPr>
        <w:name w:val="6B2F3C80CD344BA4AED10FEDFC60462C"/>
        <w:category>
          <w:name w:val="General"/>
          <w:gallery w:val="placeholder"/>
        </w:category>
        <w:types>
          <w:type w:val="bbPlcHdr"/>
        </w:types>
        <w:behaviors>
          <w:behavior w:val="content"/>
        </w:behaviors>
        <w:guid w:val="{3720D0C0-E32C-4E4A-9212-4D9EC082AF41}"/>
      </w:docPartPr>
      <w:docPartBody>
        <w:p w:rsidR="005A583D" w:rsidRDefault="006862CC" w:rsidP="006862CC">
          <w:pPr>
            <w:pStyle w:val="6B2F3C80CD344BA4AED10FEDFC60462C"/>
          </w:pPr>
          <w:r w:rsidRPr="003F51EC">
            <w:t>Date</w:t>
          </w:r>
        </w:p>
      </w:docPartBody>
    </w:docPart>
    <w:docPart>
      <w:docPartPr>
        <w:name w:val="FAD828E560844F31949BFFD78F5B384E"/>
        <w:category>
          <w:name w:val="General"/>
          <w:gallery w:val="placeholder"/>
        </w:category>
        <w:types>
          <w:type w:val="bbPlcHdr"/>
        </w:types>
        <w:behaviors>
          <w:behavior w:val="content"/>
        </w:behaviors>
        <w:guid w:val="{C6771DC6-41E1-4B5D-A6CC-9E150D339AD5}"/>
      </w:docPartPr>
      <w:docPartBody>
        <w:p w:rsidR="005A583D" w:rsidRDefault="006862CC" w:rsidP="006862CC">
          <w:pPr>
            <w:pStyle w:val="FAD828E560844F31949BFFD78F5B384E"/>
          </w:pPr>
          <w:r w:rsidRPr="003F51EC">
            <w:t>Company name</w:t>
          </w:r>
        </w:p>
      </w:docPartBody>
    </w:docPart>
    <w:docPart>
      <w:docPartPr>
        <w:name w:val="B5F484E587A2424C994AFCCDEE8C8FBA"/>
        <w:category>
          <w:name w:val="General"/>
          <w:gallery w:val="placeholder"/>
        </w:category>
        <w:types>
          <w:type w:val="bbPlcHdr"/>
        </w:types>
        <w:behaviors>
          <w:behavior w:val="content"/>
        </w:behaviors>
        <w:guid w:val="{F4CFBF58-0282-4DCF-A498-725601B515C9}"/>
      </w:docPartPr>
      <w:docPartBody>
        <w:p w:rsidR="005A583D" w:rsidRDefault="006862CC" w:rsidP="006862CC">
          <w:pPr>
            <w:pStyle w:val="B5F484E587A2424C994AFCCDEE8C8FBA"/>
          </w:pPr>
          <w:r w:rsidRPr="003F51EC">
            <w:t>City, S</w:t>
          </w:r>
          <w:r>
            <w:t>T</w:t>
          </w:r>
        </w:p>
      </w:docPartBody>
    </w:docPart>
    <w:docPart>
      <w:docPartPr>
        <w:name w:val="49A18C64983C4633AB44486AAB7C2985"/>
        <w:category>
          <w:name w:val="General"/>
          <w:gallery w:val="placeholder"/>
        </w:category>
        <w:types>
          <w:type w:val="bbPlcHdr"/>
        </w:types>
        <w:behaviors>
          <w:behavior w:val="content"/>
        </w:behaviors>
        <w:guid w:val="{5F81BEB4-1F0C-4CEC-8229-7617BF7A8DE3}"/>
      </w:docPartPr>
      <w:docPartBody>
        <w:p w:rsidR="005A583D" w:rsidRDefault="006862CC" w:rsidP="006862CC">
          <w:pPr>
            <w:pStyle w:val="49A18C64983C4633AB44486AAB7C2985"/>
          </w:pPr>
          <w:r>
            <w:t>Job Title</w:t>
          </w:r>
        </w:p>
      </w:docPartBody>
    </w:docPart>
    <w:docPart>
      <w:docPartPr>
        <w:name w:val="4C3CF9CF3CDD4389A7FDDBA1111A1C6A"/>
        <w:category>
          <w:name w:val="General"/>
          <w:gallery w:val="placeholder"/>
        </w:category>
        <w:types>
          <w:type w:val="bbPlcHdr"/>
        </w:types>
        <w:behaviors>
          <w:behavior w:val="content"/>
        </w:behaviors>
        <w:guid w:val="{3A5EF28F-4FDE-4C0D-A85A-7C819547C7F7}"/>
      </w:docPartPr>
      <w:docPartBody>
        <w:p w:rsidR="005A583D" w:rsidRDefault="006862CC" w:rsidP="006862CC">
          <w:pPr>
            <w:pStyle w:val="4C3CF9CF3CDD4389A7FDDBA1111A1C6A"/>
          </w:pPr>
          <w:r w:rsidRPr="00AA1866">
            <w:t>Job responsibility/achievement</w:t>
          </w:r>
        </w:p>
      </w:docPartBody>
    </w:docPart>
    <w:docPart>
      <w:docPartPr>
        <w:name w:val="25AFC2111EF6433088335C618127F551"/>
        <w:category>
          <w:name w:val="General"/>
          <w:gallery w:val="placeholder"/>
        </w:category>
        <w:types>
          <w:type w:val="bbPlcHdr"/>
        </w:types>
        <w:behaviors>
          <w:behavior w:val="content"/>
        </w:behaviors>
        <w:guid w:val="{9EE1F8A0-09C9-495F-9962-ECB06F9A4884}"/>
      </w:docPartPr>
      <w:docPartBody>
        <w:p w:rsidR="005A583D" w:rsidRDefault="006862CC" w:rsidP="006862CC">
          <w:pPr>
            <w:pStyle w:val="25AFC2111EF6433088335C618127F551"/>
          </w:pPr>
          <w:r w:rsidRPr="00AA1866">
            <w:t>Job responsibility/achievement</w:t>
          </w:r>
        </w:p>
      </w:docPartBody>
    </w:docPart>
    <w:docPart>
      <w:docPartPr>
        <w:name w:val="9B330641701C490B8F893BAEF6592644"/>
        <w:category>
          <w:name w:val="General"/>
          <w:gallery w:val="placeholder"/>
        </w:category>
        <w:types>
          <w:type w:val="bbPlcHdr"/>
        </w:types>
        <w:behaviors>
          <w:behavior w:val="content"/>
        </w:behaviors>
        <w:guid w:val="{B2A825A1-4F11-4906-BF01-ACCEBA8500C3}"/>
      </w:docPartPr>
      <w:docPartBody>
        <w:p w:rsidR="005A583D" w:rsidRDefault="006862CC" w:rsidP="006862CC">
          <w:pPr>
            <w:pStyle w:val="9B330641701C490B8F893BAEF6592644"/>
          </w:pPr>
          <w:r w:rsidRPr="00AA1866">
            <w:t>Job responsibility/achievement</w:t>
          </w:r>
        </w:p>
      </w:docPartBody>
    </w:docPart>
    <w:docPart>
      <w:docPartPr>
        <w:name w:val="9635B88EBF8842BE8CC8C495C8F736F1"/>
        <w:category>
          <w:name w:val="General"/>
          <w:gallery w:val="placeholder"/>
        </w:category>
        <w:types>
          <w:type w:val="bbPlcHdr"/>
        </w:types>
        <w:behaviors>
          <w:behavior w:val="content"/>
        </w:behaviors>
        <w:guid w:val="{AA448246-91F1-432D-973B-58C7EC312C7E}"/>
      </w:docPartPr>
      <w:docPartBody>
        <w:p w:rsidR="005A583D" w:rsidRDefault="006862CC" w:rsidP="006862CC">
          <w:pPr>
            <w:pStyle w:val="9635B88EBF8842BE8CC8C495C8F736F1"/>
          </w:pPr>
          <w:r>
            <w:t>Experience</w:t>
          </w:r>
        </w:p>
      </w:docPartBody>
    </w:docPart>
    <w:docPart>
      <w:docPartPr>
        <w:name w:val="8FDFCDC2355745F29453489B24340748"/>
        <w:category>
          <w:name w:val="General"/>
          <w:gallery w:val="placeholder"/>
        </w:category>
        <w:types>
          <w:type w:val="bbPlcHdr"/>
        </w:types>
        <w:behaviors>
          <w:behavior w:val="content"/>
        </w:behaviors>
        <w:guid w:val="{0C2E0135-3EB1-4921-9DC6-1E8F840DA518}"/>
      </w:docPartPr>
      <w:docPartBody>
        <w:p w:rsidR="005A583D" w:rsidRDefault="006862CC" w:rsidP="006862CC">
          <w:pPr>
            <w:pStyle w:val="8FDFCDC2355745F29453489B24340748"/>
          </w:pPr>
          <w:r w:rsidRPr="003F51EC">
            <w:t>Date of Employment :</w:t>
          </w:r>
        </w:p>
      </w:docPartBody>
    </w:docPart>
    <w:docPart>
      <w:docPartPr>
        <w:name w:val="0A0578D8E549493FBDF62F603C790B0A"/>
        <w:category>
          <w:name w:val="General"/>
          <w:gallery w:val="placeholder"/>
        </w:category>
        <w:types>
          <w:type w:val="bbPlcHdr"/>
        </w:types>
        <w:behaviors>
          <w:behavior w:val="content"/>
        </w:behaviors>
        <w:guid w:val="{4822B5EB-BD32-4D67-BB9A-145484CF54E3}"/>
      </w:docPartPr>
      <w:docPartBody>
        <w:p w:rsidR="005A583D" w:rsidRDefault="006862CC" w:rsidP="006862CC">
          <w:pPr>
            <w:pStyle w:val="0A0578D8E549493FBDF62F603C790B0A"/>
          </w:pPr>
          <w:r w:rsidRPr="003F51EC">
            <w:t>Date</w:t>
          </w:r>
        </w:p>
      </w:docPartBody>
    </w:docPart>
    <w:docPart>
      <w:docPartPr>
        <w:name w:val="B619D41F221E479EADC1F81B434AD32F"/>
        <w:category>
          <w:name w:val="General"/>
          <w:gallery w:val="placeholder"/>
        </w:category>
        <w:types>
          <w:type w:val="bbPlcHdr"/>
        </w:types>
        <w:behaviors>
          <w:behavior w:val="content"/>
        </w:behaviors>
        <w:guid w:val="{CDD4580C-31B7-4A9E-841D-CEE1E6D8C735}"/>
      </w:docPartPr>
      <w:docPartBody>
        <w:p w:rsidR="005A583D" w:rsidRDefault="006862CC" w:rsidP="006862CC">
          <w:pPr>
            <w:pStyle w:val="B619D41F221E479EADC1F81B434AD32F"/>
          </w:pPr>
          <w:r w:rsidRPr="003F51EC">
            <w:t>Company name</w:t>
          </w:r>
        </w:p>
      </w:docPartBody>
    </w:docPart>
    <w:docPart>
      <w:docPartPr>
        <w:name w:val="C8DAF65D5BF748E184C97312F629DC0C"/>
        <w:category>
          <w:name w:val="General"/>
          <w:gallery w:val="placeholder"/>
        </w:category>
        <w:types>
          <w:type w:val="bbPlcHdr"/>
        </w:types>
        <w:behaviors>
          <w:behavior w:val="content"/>
        </w:behaviors>
        <w:guid w:val="{BD34301D-8D2C-4BF1-A8B0-01B78DA260A8}"/>
      </w:docPartPr>
      <w:docPartBody>
        <w:p w:rsidR="005A583D" w:rsidRDefault="006862CC" w:rsidP="006862CC">
          <w:pPr>
            <w:pStyle w:val="C8DAF65D5BF748E184C97312F629DC0C"/>
          </w:pPr>
          <w:r w:rsidRPr="003F51EC">
            <w:t>City, S</w:t>
          </w:r>
          <w:r>
            <w:t>T</w:t>
          </w:r>
        </w:p>
      </w:docPartBody>
    </w:docPart>
    <w:docPart>
      <w:docPartPr>
        <w:name w:val="9D58B14D714D44BC8A0D72243236C410"/>
        <w:category>
          <w:name w:val="General"/>
          <w:gallery w:val="placeholder"/>
        </w:category>
        <w:types>
          <w:type w:val="bbPlcHdr"/>
        </w:types>
        <w:behaviors>
          <w:behavior w:val="content"/>
        </w:behaviors>
        <w:guid w:val="{2C5176D3-36E2-40CE-91BE-E36FE6FB99D0}"/>
      </w:docPartPr>
      <w:docPartBody>
        <w:p w:rsidR="005A583D" w:rsidRDefault="006862CC" w:rsidP="006862CC">
          <w:pPr>
            <w:pStyle w:val="9D58B14D714D44BC8A0D72243236C410"/>
          </w:pPr>
          <w:r>
            <w:t>Job Title</w:t>
          </w:r>
        </w:p>
      </w:docPartBody>
    </w:docPart>
    <w:docPart>
      <w:docPartPr>
        <w:name w:val="64E81AC87B4A4C428C0A87BFC27288EA"/>
        <w:category>
          <w:name w:val="General"/>
          <w:gallery w:val="placeholder"/>
        </w:category>
        <w:types>
          <w:type w:val="bbPlcHdr"/>
        </w:types>
        <w:behaviors>
          <w:behavior w:val="content"/>
        </w:behaviors>
        <w:guid w:val="{19217EE7-3464-4403-B5D1-A09A9B08084D}"/>
      </w:docPartPr>
      <w:docPartBody>
        <w:p w:rsidR="005A583D" w:rsidRDefault="006862CC" w:rsidP="006862CC">
          <w:pPr>
            <w:pStyle w:val="64E81AC87B4A4C428C0A87BFC27288EA"/>
          </w:pPr>
          <w:r w:rsidRPr="00AA1866">
            <w:t>Job responsibility/achievement</w:t>
          </w:r>
        </w:p>
      </w:docPartBody>
    </w:docPart>
    <w:docPart>
      <w:docPartPr>
        <w:name w:val="9E46C12DB68B4E198FAA8C6C71E5B7DC"/>
        <w:category>
          <w:name w:val="General"/>
          <w:gallery w:val="placeholder"/>
        </w:category>
        <w:types>
          <w:type w:val="bbPlcHdr"/>
        </w:types>
        <w:behaviors>
          <w:behavior w:val="content"/>
        </w:behaviors>
        <w:guid w:val="{6B7C29F1-A470-48F5-B972-C2FA49705E5B}"/>
      </w:docPartPr>
      <w:docPartBody>
        <w:p w:rsidR="005A583D" w:rsidRDefault="006862CC" w:rsidP="006862CC">
          <w:pPr>
            <w:pStyle w:val="9E46C12DB68B4E198FAA8C6C71E5B7DC"/>
          </w:pPr>
          <w:r w:rsidRPr="00AA1866">
            <w:t>Job responsibility/achievement</w:t>
          </w:r>
        </w:p>
      </w:docPartBody>
    </w:docPart>
    <w:docPart>
      <w:docPartPr>
        <w:name w:val="258107B9C78F4810A334624422F02ECE"/>
        <w:category>
          <w:name w:val="General"/>
          <w:gallery w:val="placeholder"/>
        </w:category>
        <w:types>
          <w:type w:val="bbPlcHdr"/>
        </w:types>
        <w:behaviors>
          <w:behavior w:val="content"/>
        </w:behaviors>
        <w:guid w:val="{B8F0B1AE-1A44-4E37-9CBD-15051A74C920}"/>
      </w:docPartPr>
      <w:docPartBody>
        <w:p w:rsidR="005A583D" w:rsidRDefault="006862CC" w:rsidP="006862CC">
          <w:pPr>
            <w:pStyle w:val="258107B9C78F4810A334624422F02ECE"/>
          </w:pPr>
          <w:r w:rsidRPr="00AA1866">
            <w:t>Job responsibility/achievement</w:t>
          </w:r>
        </w:p>
      </w:docPartBody>
    </w:docPart>
    <w:docPart>
      <w:docPartPr>
        <w:name w:val="722660515EB24A61A69CEA569EEA0781"/>
        <w:category>
          <w:name w:val="General"/>
          <w:gallery w:val="placeholder"/>
        </w:category>
        <w:types>
          <w:type w:val="bbPlcHdr"/>
        </w:types>
        <w:behaviors>
          <w:behavior w:val="content"/>
        </w:behaviors>
        <w:guid w:val="{AEBFC197-A03F-4E2F-B7B9-00D8823708E6}"/>
      </w:docPartPr>
      <w:docPartBody>
        <w:p w:rsidR="005A583D" w:rsidRDefault="006862CC" w:rsidP="006862CC">
          <w:pPr>
            <w:pStyle w:val="722660515EB24A61A69CEA569EEA0781"/>
          </w:pPr>
          <w:r>
            <w:t>Experience</w:t>
          </w:r>
        </w:p>
      </w:docPartBody>
    </w:docPart>
    <w:docPart>
      <w:docPartPr>
        <w:name w:val="239DF965853A4FE896EA20F81911FCA6"/>
        <w:category>
          <w:name w:val="General"/>
          <w:gallery w:val="placeholder"/>
        </w:category>
        <w:types>
          <w:type w:val="bbPlcHdr"/>
        </w:types>
        <w:behaviors>
          <w:behavior w:val="content"/>
        </w:behaviors>
        <w:guid w:val="{0611121C-334E-4235-B63B-BDBCD2249D26}"/>
      </w:docPartPr>
      <w:docPartBody>
        <w:p w:rsidR="005A583D" w:rsidRDefault="006862CC" w:rsidP="006862CC">
          <w:pPr>
            <w:pStyle w:val="239DF965853A4FE896EA20F81911FCA6"/>
          </w:pPr>
          <w:r w:rsidRPr="003F51EC">
            <w:t>Date of Employment :</w:t>
          </w:r>
        </w:p>
      </w:docPartBody>
    </w:docPart>
    <w:docPart>
      <w:docPartPr>
        <w:name w:val="E4788DA6D44E4CEC9C86CB47416D5011"/>
        <w:category>
          <w:name w:val="General"/>
          <w:gallery w:val="placeholder"/>
        </w:category>
        <w:types>
          <w:type w:val="bbPlcHdr"/>
        </w:types>
        <w:behaviors>
          <w:behavior w:val="content"/>
        </w:behaviors>
        <w:guid w:val="{CCD333E0-F304-40DB-9D27-2EA50A514596}"/>
      </w:docPartPr>
      <w:docPartBody>
        <w:p w:rsidR="005A583D" w:rsidRDefault="006862CC" w:rsidP="006862CC">
          <w:pPr>
            <w:pStyle w:val="E4788DA6D44E4CEC9C86CB47416D5011"/>
          </w:pPr>
          <w:r w:rsidRPr="003F51EC">
            <w:t>Date</w:t>
          </w:r>
        </w:p>
      </w:docPartBody>
    </w:docPart>
    <w:docPart>
      <w:docPartPr>
        <w:name w:val="50F35AEAA9A24A5E84D6332E02F04527"/>
        <w:category>
          <w:name w:val="General"/>
          <w:gallery w:val="placeholder"/>
        </w:category>
        <w:types>
          <w:type w:val="bbPlcHdr"/>
        </w:types>
        <w:behaviors>
          <w:behavior w:val="content"/>
        </w:behaviors>
        <w:guid w:val="{55B37513-D187-42FB-A8A3-4D0F64CEBFF0}"/>
      </w:docPartPr>
      <w:docPartBody>
        <w:p w:rsidR="005A583D" w:rsidRDefault="006862CC" w:rsidP="006862CC">
          <w:pPr>
            <w:pStyle w:val="50F35AEAA9A24A5E84D6332E02F04527"/>
          </w:pPr>
          <w:r w:rsidRPr="003F51EC">
            <w:t>Company name</w:t>
          </w:r>
        </w:p>
      </w:docPartBody>
    </w:docPart>
    <w:docPart>
      <w:docPartPr>
        <w:name w:val="36B688601AC54E96AB6E4CA369594287"/>
        <w:category>
          <w:name w:val="General"/>
          <w:gallery w:val="placeholder"/>
        </w:category>
        <w:types>
          <w:type w:val="bbPlcHdr"/>
        </w:types>
        <w:behaviors>
          <w:behavior w:val="content"/>
        </w:behaviors>
        <w:guid w:val="{0D98D20C-D32D-4004-96D6-26CE80086D15}"/>
      </w:docPartPr>
      <w:docPartBody>
        <w:p w:rsidR="005A583D" w:rsidRDefault="006862CC" w:rsidP="006862CC">
          <w:pPr>
            <w:pStyle w:val="36B688601AC54E96AB6E4CA369594287"/>
          </w:pPr>
          <w:r w:rsidRPr="003F51EC">
            <w:t>City, S</w:t>
          </w:r>
          <w:r>
            <w:t>T</w:t>
          </w:r>
        </w:p>
      </w:docPartBody>
    </w:docPart>
    <w:docPart>
      <w:docPartPr>
        <w:name w:val="5ACA90479BD446D0BA9F34B5D7ED594B"/>
        <w:category>
          <w:name w:val="General"/>
          <w:gallery w:val="placeholder"/>
        </w:category>
        <w:types>
          <w:type w:val="bbPlcHdr"/>
        </w:types>
        <w:behaviors>
          <w:behavior w:val="content"/>
        </w:behaviors>
        <w:guid w:val="{3413BE55-47C0-4B8A-888C-4BEA21BD7B7A}"/>
      </w:docPartPr>
      <w:docPartBody>
        <w:p w:rsidR="005A583D" w:rsidRDefault="006862CC" w:rsidP="006862CC">
          <w:pPr>
            <w:pStyle w:val="5ACA90479BD446D0BA9F34B5D7ED594B"/>
          </w:pPr>
          <w:r>
            <w:t>Job Title</w:t>
          </w:r>
        </w:p>
      </w:docPartBody>
    </w:docPart>
    <w:docPart>
      <w:docPartPr>
        <w:name w:val="A2239309ED7C4F4D891DB2F99047AE86"/>
        <w:category>
          <w:name w:val="General"/>
          <w:gallery w:val="placeholder"/>
        </w:category>
        <w:types>
          <w:type w:val="bbPlcHdr"/>
        </w:types>
        <w:behaviors>
          <w:behavior w:val="content"/>
        </w:behaviors>
        <w:guid w:val="{232E3651-5070-4F7B-9F18-5667ED68B612}"/>
      </w:docPartPr>
      <w:docPartBody>
        <w:p w:rsidR="005A583D" w:rsidRDefault="006862CC" w:rsidP="006862CC">
          <w:pPr>
            <w:pStyle w:val="A2239309ED7C4F4D891DB2F99047AE86"/>
          </w:pPr>
          <w:r w:rsidRPr="00AA1866">
            <w:t>Job responsibility/achievement</w:t>
          </w:r>
        </w:p>
      </w:docPartBody>
    </w:docPart>
    <w:docPart>
      <w:docPartPr>
        <w:name w:val="50252FFA7BD6492B9C9FA6ADB7F7C9E9"/>
        <w:category>
          <w:name w:val="General"/>
          <w:gallery w:val="placeholder"/>
        </w:category>
        <w:types>
          <w:type w:val="bbPlcHdr"/>
        </w:types>
        <w:behaviors>
          <w:behavior w:val="content"/>
        </w:behaviors>
        <w:guid w:val="{DC3F73B8-4B93-4CDC-A3AC-31E3A33CFA99}"/>
      </w:docPartPr>
      <w:docPartBody>
        <w:p w:rsidR="005A583D" w:rsidRDefault="006862CC" w:rsidP="006862CC">
          <w:pPr>
            <w:pStyle w:val="50252FFA7BD6492B9C9FA6ADB7F7C9E9"/>
          </w:pPr>
          <w:r w:rsidRPr="00AA1866">
            <w:t>Job responsibility/achievement</w:t>
          </w:r>
        </w:p>
      </w:docPartBody>
    </w:docPart>
    <w:docPart>
      <w:docPartPr>
        <w:name w:val="EC45ABD0DD9E4AF7B95632C39A86B172"/>
        <w:category>
          <w:name w:val="General"/>
          <w:gallery w:val="placeholder"/>
        </w:category>
        <w:types>
          <w:type w:val="bbPlcHdr"/>
        </w:types>
        <w:behaviors>
          <w:behavior w:val="content"/>
        </w:behaviors>
        <w:guid w:val="{1A2186A0-70C9-463B-9CF3-2F1EBC9F35B5}"/>
      </w:docPartPr>
      <w:docPartBody>
        <w:p w:rsidR="005A583D" w:rsidRDefault="006862CC" w:rsidP="006862CC">
          <w:pPr>
            <w:pStyle w:val="EC45ABD0DD9E4AF7B95632C39A86B172"/>
          </w:pPr>
          <w:r w:rsidRPr="00AA1866">
            <w:t>Job responsibility/achievement</w:t>
          </w:r>
        </w:p>
      </w:docPartBody>
    </w:docPart>
    <w:docPart>
      <w:docPartPr>
        <w:name w:val="C76022047D0948D3A9F0E1CFFFFA5C41"/>
        <w:category>
          <w:name w:val="General"/>
          <w:gallery w:val="placeholder"/>
        </w:category>
        <w:types>
          <w:type w:val="bbPlcHdr"/>
        </w:types>
        <w:behaviors>
          <w:behavior w:val="content"/>
        </w:behaviors>
        <w:guid w:val="{456F9EC6-89E8-40E9-98F7-809B66F234EA}"/>
      </w:docPartPr>
      <w:docPartBody>
        <w:p w:rsidR="005A583D" w:rsidRDefault="006862CC" w:rsidP="006862CC">
          <w:pPr>
            <w:pStyle w:val="C76022047D0948D3A9F0E1CFFFFA5C41"/>
          </w:pPr>
          <w:r>
            <w:t>Experience</w:t>
          </w:r>
        </w:p>
      </w:docPartBody>
    </w:docPart>
    <w:docPart>
      <w:docPartPr>
        <w:name w:val="8C388EA0DAD14B0299401DE9842724C5"/>
        <w:category>
          <w:name w:val="General"/>
          <w:gallery w:val="placeholder"/>
        </w:category>
        <w:types>
          <w:type w:val="bbPlcHdr"/>
        </w:types>
        <w:behaviors>
          <w:behavior w:val="content"/>
        </w:behaviors>
        <w:guid w:val="{F080E3BD-3F98-45A9-AAF5-B6971BBD40A7}"/>
      </w:docPartPr>
      <w:docPartBody>
        <w:p w:rsidR="005A583D" w:rsidRDefault="006862CC" w:rsidP="006862CC">
          <w:pPr>
            <w:pStyle w:val="8C388EA0DAD14B0299401DE9842724C5"/>
          </w:pPr>
          <w:r w:rsidRPr="003F51EC">
            <w:t>Date of Employment :</w:t>
          </w:r>
        </w:p>
      </w:docPartBody>
    </w:docPart>
    <w:docPart>
      <w:docPartPr>
        <w:name w:val="3A2E91FB403047DABAB563D79E3BC2CF"/>
        <w:category>
          <w:name w:val="General"/>
          <w:gallery w:val="placeholder"/>
        </w:category>
        <w:types>
          <w:type w:val="bbPlcHdr"/>
        </w:types>
        <w:behaviors>
          <w:behavior w:val="content"/>
        </w:behaviors>
        <w:guid w:val="{BF4B7C12-2625-45DE-99B0-5F83834212E4}"/>
      </w:docPartPr>
      <w:docPartBody>
        <w:p w:rsidR="005A583D" w:rsidRDefault="006862CC" w:rsidP="006862CC">
          <w:pPr>
            <w:pStyle w:val="3A2E91FB403047DABAB563D79E3BC2CF"/>
          </w:pPr>
          <w:r w:rsidRPr="003F51EC">
            <w:t>Date</w:t>
          </w:r>
        </w:p>
      </w:docPartBody>
    </w:docPart>
    <w:docPart>
      <w:docPartPr>
        <w:name w:val="0261ED3BEF3D4D2F8C5A8E992E2A8242"/>
        <w:category>
          <w:name w:val="General"/>
          <w:gallery w:val="placeholder"/>
        </w:category>
        <w:types>
          <w:type w:val="bbPlcHdr"/>
        </w:types>
        <w:behaviors>
          <w:behavior w:val="content"/>
        </w:behaviors>
        <w:guid w:val="{1799C8D7-6910-493F-BF49-7667FAD50286}"/>
      </w:docPartPr>
      <w:docPartBody>
        <w:p w:rsidR="005A583D" w:rsidRDefault="006862CC" w:rsidP="006862CC">
          <w:pPr>
            <w:pStyle w:val="0261ED3BEF3D4D2F8C5A8E992E2A8242"/>
          </w:pPr>
          <w:r w:rsidRPr="003F51EC">
            <w:t>Company name</w:t>
          </w:r>
        </w:p>
      </w:docPartBody>
    </w:docPart>
    <w:docPart>
      <w:docPartPr>
        <w:name w:val="C4053327684A41A0A7749059C33A16BE"/>
        <w:category>
          <w:name w:val="General"/>
          <w:gallery w:val="placeholder"/>
        </w:category>
        <w:types>
          <w:type w:val="bbPlcHdr"/>
        </w:types>
        <w:behaviors>
          <w:behavior w:val="content"/>
        </w:behaviors>
        <w:guid w:val="{7CE1411A-AEA3-4C5E-8A14-79D7181261AB}"/>
      </w:docPartPr>
      <w:docPartBody>
        <w:p w:rsidR="005A583D" w:rsidRDefault="006862CC" w:rsidP="006862CC">
          <w:pPr>
            <w:pStyle w:val="C4053327684A41A0A7749059C33A16BE"/>
          </w:pPr>
          <w:r w:rsidRPr="003F51EC">
            <w:t>City, S</w:t>
          </w:r>
          <w:r>
            <w:t>T</w:t>
          </w:r>
        </w:p>
      </w:docPartBody>
    </w:docPart>
    <w:docPart>
      <w:docPartPr>
        <w:name w:val="6218A127BD7C420AB8DD08FE7FEAA432"/>
        <w:category>
          <w:name w:val="General"/>
          <w:gallery w:val="placeholder"/>
        </w:category>
        <w:types>
          <w:type w:val="bbPlcHdr"/>
        </w:types>
        <w:behaviors>
          <w:behavior w:val="content"/>
        </w:behaviors>
        <w:guid w:val="{DA12CD2A-F202-44F7-A0C0-A8FC82137B0A}"/>
      </w:docPartPr>
      <w:docPartBody>
        <w:p w:rsidR="005A583D" w:rsidRDefault="006862CC" w:rsidP="006862CC">
          <w:pPr>
            <w:pStyle w:val="6218A127BD7C420AB8DD08FE7FEAA432"/>
          </w:pPr>
          <w:r>
            <w:t>Job Title</w:t>
          </w:r>
        </w:p>
      </w:docPartBody>
    </w:docPart>
    <w:docPart>
      <w:docPartPr>
        <w:name w:val="C1F34429904E4AAF809F63083AD466DD"/>
        <w:category>
          <w:name w:val="General"/>
          <w:gallery w:val="placeholder"/>
        </w:category>
        <w:types>
          <w:type w:val="bbPlcHdr"/>
        </w:types>
        <w:behaviors>
          <w:behavior w:val="content"/>
        </w:behaviors>
        <w:guid w:val="{0F97C4E1-A4AE-40E7-94C6-5DAEC39DA7F1}"/>
      </w:docPartPr>
      <w:docPartBody>
        <w:p w:rsidR="005A583D" w:rsidRDefault="006862CC" w:rsidP="006862CC">
          <w:pPr>
            <w:pStyle w:val="C1F34429904E4AAF809F63083AD466DD"/>
          </w:pPr>
          <w:r>
            <w:t>Professional Education</w:t>
          </w:r>
        </w:p>
      </w:docPartBody>
    </w:docPart>
    <w:docPart>
      <w:docPartPr>
        <w:name w:val="B3463BC96B6C4B7D9D1EAE46562A2FFC"/>
        <w:category>
          <w:name w:val="General"/>
          <w:gallery w:val="placeholder"/>
        </w:category>
        <w:types>
          <w:type w:val="bbPlcHdr"/>
        </w:types>
        <w:behaviors>
          <w:behavior w:val="content"/>
        </w:behaviors>
        <w:guid w:val="{0AFB84B3-90A7-48CC-B066-3EF682AC7844}"/>
      </w:docPartPr>
      <w:docPartBody>
        <w:p w:rsidR="005A583D" w:rsidRDefault="006862CC" w:rsidP="006862CC">
          <w:pPr>
            <w:pStyle w:val="B3463BC96B6C4B7D9D1EAE46562A2FFC"/>
          </w:pPr>
          <w:r w:rsidRPr="003F51EC">
            <w:t>Dates of Attendance :</w:t>
          </w:r>
        </w:p>
      </w:docPartBody>
    </w:docPart>
    <w:docPart>
      <w:docPartPr>
        <w:name w:val="9C42D0F559DF4851A527B3985A45697A"/>
        <w:category>
          <w:name w:val="General"/>
          <w:gallery w:val="placeholder"/>
        </w:category>
        <w:types>
          <w:type w:val="bbPlcHdr"/>
        </w:types>
        <w:behaviors>
          <w:behavior w:val="content"/>
        </w:behaviors>
        <w:guid w:val="{8FB3DFFE-3AF6-4F61-AFBC-D7F6E2763D2C}"/>
      </w:docPartPr>
      <w:docPartBody>
        <w:p w:rsidR="005A583D" w:rsidRDefault="006862CC" w:rsidP="006862CC">
          <w:pPr>
            <w:pStyle w:val="9C42D0F559DF4851A527B3985A45697A"/>
          </w:pPr>
          <w:r w:rsidRPr="003F51EC">
            <w:t>Start Date</w:t>
          </w:r>
        </w:p>
      </w:docPartBody>
    </w:docPart>
    <w:docPart>
      <w:docPartPr>
        <w:name w:val="E1D2D556B9FC48E5BDEFED3CD93C7365"/>
        <w:category>
          <w:name w:val="General"/>
          <w:gallery w:val="placeholder"/>
        </w:category>
        <w:types>
          <w:type w:val="bbPlcHdr"/>
        </w:types>
        <w:behaviors>
          <w:behavior w:val="content"/>
        </w:behaviors>
        <w:guid w:val="{0020E08D-8855-4B06-AA00-D1C0158C2BAB}"/>
      </w:docPartPr>
      <w:docPartBody>
        <w:p w:rsidR="005A583D" w:rsidRDefault="006862CC" w:rsidP="006862CC">
          <w:pPr>
            <w:pStyle w:val="E1D2D556B9FC48E5BDEFED3CD93C7365"/>
          </w:pPr>
          <w:r w:rsidRPr="003F51EC">
            <w:t>To</w:t>
          </w:r>
        </w:p>
      </w:docPartBody>
    </w:docPart>
    <w:docPart>
      <w:docPartPr>
        <w:name w:val="A1190D6C72784D5BB15AFBF8FB12D03D"/>
        <w:category>
          <w:name w:val="General"/>
          <w:gallery w:val="placeholder"/>
        </w:category>
        <w:types>
          <w:type w:val="bbPlcHdr"/>
        </w:types>
        <w:behaviors>
          <w:behavior w:val="content"/>
        </w:behaviors>
        <w:guid w:val="{3E42AEC5-7169-4C5F-B990-6655A6E90A84}"/>
      </w:docPartPr>
      <w:docPartBody>
        <w:p w:rsidR="005A583D" w:rsidRDefault="006862CC" w:rsidP="006862CC">
          <w:pPr>
            <w:pStyle w:val="A1190D6C72784D5BB15AFBF8FB12D03D"/>
          </w:pPr>
          <w:r w:rsidRPr="003F51EC">
            <w:t>End Date</w:t>
          </w:r>
        </w:p>
      </w:docPartBody>
    </w:docPart>
    <w:docPart>
      <w:docPartPr>
        <w:name w:val="FAE3CA98935548F8B37E62C58CDB7800"/>
        <w:category>
          <w:name w:val="General"/>
          <w:gallery w:val="placeholder"/>
        </w:category>
        <w:types>
          <w:type w:val="bbPlcHdr"/>
        </w:types>
        <w:behaviors>
          <w:behavior w:val="content"/>
        </w:behaviors>
        <w:guid w:val="{ED1195EC-640B-4799-B910-2B2C79BA387B}"/>
      </w:docPartPr>
      <w:docPartBody>
        <w:p w:rsidR="005A583D" w:rsidRDefault="006862CC" w:rsidP="006862CC">
          <w:pPr>
            <w:pStyle w:val="FAE3CA98935548F8B37E62C58CDB7800"/>
          </w:pPr>
          <w:r w:rsidRPr="003F51EC">
            <w:t>University/ College name</w:t>
          </w:r>
        </w:p>
      </w:docPartBody>
    </w:docPart>
    <w:docPart>
      <w:docPartPr>
        <w:name w:val="F90BE617FFD04835B5FD49F84CE9135B"/>
        <w:category>
          <w:name w:val="General"/>
          <w:gallery w:val="placeholder"/>
        </w:category>
        <w:types>
          <w:type w:val="bbPlcHdr"/>
        </w:types>
        <w:behaviors>
          <w:behavior w:val="content"/>
        </w:behaviors>
        <w:guid w:val="{D08C73CD-D2E2-443A-9C5B-1B0C3F67473F}"/>
      </w:docPartPr>
      <w:docPartBody>
        <w:p w:rsidR="005A583D" w:rsidRDefault="006862CC" w:rsidP="006862CC">
          <w:pPr>
            <w:pStyle w:val="F90BE617FFD04835B5FD49F84CE9135B"/>
          </w:pPr>
          <w:r>
            <w:t>City, ST</w:t>
          </w:r>
        </w:p>
      </w:docPartBody>
    </w:docPart>
    <w:docPart>
      <w:docPartPr>
        <w:name w:val="50A8EF8C7D1E485D82AD3A60202DD216"/>
        <w:category>
          <w:name w:val="General"/>
          <w:gallery w:val="placeholder"/>
        </w:category>
        <w:types>
          <w:type w:val="bbPlcHdr"/>
        </w:types>
        <w:behaviors>
          <w:behavior w:val="content"/>
        </w:behaviors>
        <w:guid w:val="{191D1EC9-E5D3-4312-BEE2-DC1E0C50B775}"/>
      </w:docPartPr>
      <w:docPartBody>
        <w:p w:rsidR="005A583D" w:rsidRDefault="006862CC" w:rsidP="006862CC">
          <w:pPr>
            <w:pStyle w:val="50A8EF8C7D1E485D82AD3A60202DD216"/>
          </w:pPr>
          <w:r w:rsidRPr="003F51EC">
            <w:t>Degree/Diploma Obtained</w:t>
          </w:r>
        </w:p>
      </w:docPartBody>
    </w:docPart>
    <w:docPart>
      <w:docPartPr>
        <w:name w:val="CC1FAB558957484E9A17D1F74EE2D59A"/>
        <w:category>
          <w:name w:val="General"/>
          <w:gallery w:val="placeholder"/>
        </w:category>
        <w:types>
          <w:type w:val="bbPlcHdr"/>
        </w:types>
        <w:behaviors>
          <w:behavior w:val="content"/>
        </w:behaviors>
        <w:guid w:val="{68054DDC-5970-41D4-B1FF-A6C9464B9796}"/>
      </w:docPartPr>
      <w:docPartBody>
        <w:p w:rsidR="005A583D" w:rsidRDefault="006862CC" w:rsidP="006862CC">
          <w:pPr>
            <w:pStyle w:val="CC1FAB558957484E9A17D1F74EE2D59A"/>
          </w:pPr>
          <w:r>
            <w:t>Academic Education</w:t>
          </w:r>
        </w:p>
      </w:docPartBody>
    </w:docPart>
    <w:docPart>
      <w:docPartPr>
        <w:name w:val="5362DC09045B45B99E00F76E863E798C"/>
        <w:category>
          <w:name w:val="General"/>
          <w:gallery w:val="placeholder"/>
        </w:category>
        <w:types>
          <w:type w:val="bbPlcHdr"/>
        </w:types>
        <w:behaviors>
          <w:behavior w:val="content"/>
        </w:behaviors>
        <w:guid w:val="{D8164F8D-B5C6-42FA-902F-707199CBAB36}"/>
      </w:docPartPr>
      <w:docPartBody>
        <w:p w:rsidR="005A583D" w:rsidRDefault="006862CC" w:rsidP="006862CC">
          <w:pPr>
            <w:pStyle w:val="5362DC09045B45B99E00F76E863E798C"/>
          </w:pPr>
          <w:r w:rsidRPr="003F51EC">
            <w:t>Dates of Attendance :</w:t>
          </w:r>
        </w:p>
      </w:docPartBody>
    </w:docPart>
    <w:docPart>
      <w:docPartPr>
        <w:name w:val="3EB436DBB0304EBBBFAD17D84345687E"/>
        <w:category>
          <w:name w:val="General"/>
          <w:gallery w:val="placeholder"/>
        </w:category>
        <w:types>
          <w:type w:val="bbPlcHdr"/>
        </w:types>
        <w:behaviors>
          <w:behavior w:val="content"/>
        </w:behaviors>
        <w:guid w:val="{722326DA-380A-4F1D-8830-F139E1BC66FD}"/>
      </w:docPartPr>
      <w:docPartBody>
        <w:p w:rsidR="005A583D" w:rsidRDefault="006862CC" w:rsidP="006862CC">
          <w:pPr>
            <w:pStyle w:val="3EB436DBB0304EBBBFAD17D84345687E"/>
          </w:pPr>
          <w:r w:rsidRPr="003F51EC">
            <w:t>Start Date</w:t>
          </w:r>
        </w:p>
      </w:docPartBody>
    </w:docPart>
    <w:docPart>
      <w:docPartPr>
        <w:name w:val="86297C7CE0AB4BFEBAB734B640FF5822"/>
        <w:category>
          <w:name w:val="General"/>
          <w:gallery w:val="placeholder"/>
        </w:category>
        <w:types>
          <w:type w:val="bbPlcHdr"/>
        </w:types>
        <w:behaviors>
          <w:behavior w:val="content"/>
        </w:behaviors>
        <w:guid w:val="{55BE2555-CDA9-40CD-A49B-4C9098AFA286}"/>
      </w:docPartPr>
      <w:docPartBody>
        <w:p w:rsidR="005A583D" w:rsidRDefault="006862CC" w:rsidP="006862CC">
          <w:pPr>
            <w:pStyle w:val="86297C7CE0AB4BFEBAB734B640FF5822"/>
          </w:pPr>
          <w:r w:rsidRPr="003F51EC">
            <w:t>To</w:t>
          </w:r>
        </w:p>
      </w:docPartBody>
    </w:docPart>
    <w:docPart>
      <w:docPartPr>
        <w:name w:val="F83055A9FB7148BDB3F8C9A031108A8E"/>
        <w:category>
          <w:name w:val="General"/>
          <w:gallery w:val="placeholder"/>
        </w:category>
        <w:types>
          <w:type w:val="bbPlcHdr"/>
        </w:types>
        <w:behaviors>
          <w:behavior w:val="content"/>
        </w:behaviors>
        <w:guid w:val="{CF940F05-B7A3-444E-B721-8764E38C5067}"/>
      </w:docPartPr>
      <w:docPartBody>
        <w:p w:rsidR="005A583D" w:rsidRDefault="006862CC" w:rsidP="006862CC">
          <w:pPr>
            <w:pStyle w:val="F83055A9FB7148BDB3F8C9A031108A8E"/>
          </w:pPr>
          <w:r w:rsidRPr="003F51EC">
            <w:t>End Date</w:t>
          </w:r>
        </w:p>
      </w:docPartBody>
    </w:docPart>
    <w:docPart>
      <w:docPartPr>
        <w:name w:val="2FC0C1694BB54DE88F0058FAE580F22E"/>
        <w:category>
          <w:name w:val="General"/>
          <w:gallery w:val="placeholder"/>
        </w:category>
        <w:types>
          <w:type w:val="bbPlcHdr"/>
        </w:types>
        <w:behaviors>
          <w:behavior w:val="content"/>
        </w:behaviors>
        <w:guid w:val="{0D9F6C19-7BD3-4113-9F39-78E82AE3012B}"/>
      </w:docPartPr>
      <w:docPartBody>
        <w:p w:rsidR="005A583D" w:rsidRDefault="006862CC" w:rsidP="006862CC">
          <w:pPr>
            <w:pStyle w:val="2FC0C1694BB54DE88F0058FAE580F22E"/>
          </w:pPr>
          <w:r w:rsidRPr="003F51EC">
            <w:t>School name</w:t>
          </w:r>
        </w:p>
      </w:docPartBody>
    </w:docPart>
    <w:docPart>
      <w:docPartPr>
        <w:name w:val="F16EAA90AE0A4C7C887124BA713FA628"/>
        <w:category>
          <w:name w:val="General"/>
          <w:gallery w:val="placeholder"/>
        </w:category>
        <w:types>
          <w:type w:val="bbPlcHdr"/>
        </w:types>
        <w:behaviors>
          <w:behavior w:val="content"/>
        </w:behaviors>
        <w:guid w:val="{B337C933-3489-42D5-AE96-5CA21A864D01}"/>
      </w:docPartPr>
      <w:docPartBody>
        <w:p w:rsidR="005A583D" w:rsidRDefault="006862CC" w:rsidP="006862CC">
          <w:pPr>
            <w:pStyle w:val="F16EAA90AE0A4C7C887124BA713FA628"/>
          </w:pPr>
          <w:r w:rsidRPr="003F51EC">
            <w:t>City, S</w:t>
          </w:r>
          <w:r>
            <w:t>T</w:t>
          </w:r>
        </w:p>
      </w:docPartBody>
    </w:docPart>
    <w:docPart>
      <w:docPartPr>
        <w:name w:val="A30636BD114A440698637C50516B4C31"/>
        <w:category>
          <w:name w:val="General"/>
          <w:gallery w:val="placeholder"/>
        </w:category>
        <w:types>
          <w:type w:val="bbPlcHdr"/>
        </w:types>
        <w:behaviors>
          <w:behavior w:val="content"/>
        </w:behaviors>
        <w:guid w:val="{D278FD49-5528-4A8D-9740-7BD9B1CB3328}"/>
      </w:docPartPr>
      <w:docPartBody>
        <w:p w:rsidR="005A583D" w:rsidRDefault="006862CC" w:rsidP="006862CC">
          <w:pPr>
            <w:pStyle w:val="A30636BD114A440698637C50516B4C31"/>
          </w:pPr>
          <w:r w:rsidRPr="003F51EC">
            <w:t>Grade/ Percentage/ Marks Obtained</w:t>
          </w:r>
        </w:p>
      </w:docPartBody>
    </w:docPart>
    <w:docPart>
      <w:docPartPr>
        <w:name w:val="FB81F5BF2DA74F9AB6E214FE0047940A"/>
        <w:category>
          <w:name w:val="General"/>
          <w:gallery w:val="placeholder"/>
        </w:category>
        <w:types>
          <w:type w:val="bbPlcHdr"/>
        </w:types>
        <w:behaviors>
          <w:behavior w:val="content"/>
        </w:behaviors>
        <w:guid w:val="{A93CD488-8076-488C-8AC4-BE1E517F56E0}"/>
      </w:docPartPr>
      <w:docPartBody>
        <w:p w:rsidR="005A583D" w:rsidRDefault="006862CC" w:rsidP="006862CC">
          <w:pPr>
            <w:pStyle w:val="FB81F5BF2DA74F9AB6E214FE0047940A"/>
          </w:pPr>
          <w:r>
            <w:t>References</w:t>
          </w:r>
        </w:p>
      </w:docPartBody>
    </w:docPart>
    <w:docPart>
      <w:docPartPr>
        <w:name w:val="E29B753002734C0B9834A3A7ABE7C57F"/>
        <w:category>
          <w:name w:val="General"/>
          <w:gallery w:val="placeholder"/>
        </w:category>
        <w:types>
          <w:type w:val="bbPlcHdr"/>
        </w:types>
        <w:behaviors>
          <w:behavior w:val="content"/>
        </w:behaviors>
        <w:guid w:val="{86436951-F0A9-4F9A-89A6-C877C1A460E3}"/>
      </w:docPartPr>
      <w:docPartBody>
        <w:p w:rsidR="005A583D" w:rsidRDefault="006862CC" w:rsidP="006862CC">
          <w:pPr>
            <w:pStyle w:val="E29B753002734C0B9834A3A7ABE7C57F"/>
          </w:pPr>
          <w:r>
            <w:t>References are available on requests</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6862CC"/>
    <w:rsid w:val="005A583D"/>
    <w:rsid w:val="006862CC"/>
    <w:rsid w:val="00D91F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8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1486D82043439187F00BEC78429BFF">
    <w:name w:val="711486D82043439187F00BEC78429BFF"/>
    <w:rsid w:val="005A583D"/>
  </w:style>
  <w:style w:type="paragraph" w:customStyle="1" w:styleId="4CCD348EE2B84055BCD0B6207903573C">
    <w:name w:val="4CCD348EE2B84055BCD0B6207903573C"/>
    <w:rsid w:val="005A583D"/>
  </w:style>
  <w:style w:type="paragraph" w:customStyle="1" w:styleId="9F462760C37C48C3A56E1592CD72B1E6">
    <w:name w:val="9F462760C37C48C3A56E1592CD72B1E6"/>
    <w:rsid w:val="005A583D"/>
  </w:style>
  <w:style w:type="paragraph" w:customStyle="1" w:styleId="99EEF4C061F44A26BFF7842075B54417">
    <w:name w:val="99EEF4C061F44A26BFF7842075B54417"/>
    <w:rsid w:val="005A583D"/>
  </w:style>
  <w:style w:type="paragraph" w:customStyle="1" w:styleId="2E711F566C9743D0B07BBD5A34AFC046">
    <w:name w:val="2E711F566C9743D0B07BBD5A34AFC046"/>
    <w:rsid w:val="005A583D"/>
  </w:style>
  <w:style w:type="paragraph" w:customStyle="1" w:styleId="27DA5148717B40FEBAC9CDF6DA221599">
    <w:name w:val="27DA5148717B40FEBAC9CDF6DA221599"/>
    <w:rsid w:val="005A583D"/>
  </w:style>
  <w:style w:type="paragraph" w:customStyle="1" w:styleId="9572B3D2E87E4864BE2CB1E03964B1DD">
    <w:name w:val="9572B3D2E87E4864BE2CB1E03964B1DD"/>
    <w:rsid w:val="005A583D"/>
  </w:style>
  <w:style w:type="paragraph" w:customStyle="1" w:styleId="71AD12A509584CC0922C6DDD08ECC585">
    <w:name w:val="71AD12A509584CC0922C6DDD08ECC585"/>
    <w:rsid w:val="005A583D"/>
  </w:style>
  <w:style w:type="paragraph" w:customStyle="1" w:styleId="8D0370F7D00A40F79F97B8A774096F16">
    <w:name w:val="8D0370F7D00A40F79F97B8A774096F16"/>
    <w:rsid w:val="005A583D"/>
  </w:style>
  <w:style w:type="paragraph" w:customStyle="1" w:styleId="69BA0D613C9147C699B0E4C8214C01DC">
    <w:name w:val="69BA0D613C9147C699B0E4C8214C01DC"/>
    <w:rsid w:val="005A583D"/>
  </w:style>
  <w:style w:type="paragraph" w:customStyle="1" w:styleId="3956B9FD5A794EAB9A702540826DBAC0">
    <w:name w:val="3956B9FD5A794EAB9A702540826DBAC0"/>
    <w:rsid w:val="005A583D"/>
  </w:style>
  <w:style w:type="paragraph" w:customStyle="1" w:styleId="83F3A882945D4F8A99C72D0DBA1F3FD8">
    <w:name w:val="83F3A882945D4F8A99C72D0DBA1F3FD8"/>
    <w:rsid w:val="005A583D"/>
  </w:style>
  <w:style w:type="paragraph" w:customStyle="1" w:styleId="A8403C6D2B8C4A3EA0BBC9102D81A32E">
    <w:name w:val="A8403C6D2B8C4A3EA0BBC9102D81A32E"/>
    <w:rsid w:val="005A583D"/>
  </w:style>
  <w:style w:type="paragraph" w:customStyle="1" w:styleId="313563819DF44E00B8090977C54846EA">
    <w:name w:val="313563819DF44E00B8090977C54846EA"/>
    <w:rsid w:val="005A583D"/>
  </w:style>
  <w:style w:type="paragraph" w:customStyle="1" w:styleId="A0A8D6D4B598428A9D149E7516D9A47A">
    <w:name w:val="A0A8D6D4B598428A9D149E7516D9A47A"/>
    <w:rsid w:val="005A583D"/>
  </w:style>
  <w:style w:type="paragraph" w:customStyle="1" w:styleId="2C223A7A03DC45C7B933B0D92C5F4EAB">
    <w:name w:val="2C223A7A03DC45C7B933B0D92C5F4EAB"/>
    <w:rsid w:val="005A583D"/>
  </w:style>
  <w:style w:type="paragraph" w:customStyle="1" w:styleId="0899BEFBB5C14559963C17297053E01E">
    <w:name w:val="0899BEFBB5C14559963C17297053E01E"/>
    <w:rsid w:val="005A583D"/>
  </w:style>
  <w:style w:type="paragraph" w:customStyle="1" w:styleId="AEF909BB9BB544F0AB44F058673B713D">
    <w:name w:val="AEF909BB9BB544F0AB44F058673B713D"/>
    <w:rsid w:val="005A583D"/>
  </w:style>
  <w:style w:type="paragraph" w:customStyle="1" w:styleId="D71335A9CE37482499A273325C0C94EE">
    <w:name w:val="D71335A9CE37482499A273325C0C94EE"/>
    <w:rsid w:val="005A583D"/>
  </w:style>
  <w:style w:type="paragraph" w:customStyle="1" w:styleId="007F665E46DF428C8F2ECC5970B0F09C">
    <w:name w:val="007F665E46DF428C8F2ECC5970B0F09C"/>
    <w:rsid w:val="005A583D"/>
  </w:style>
  <w:style w:type="paragraph" w:customStyle="1" w:styleId="B7EFB75A1B544E39901E0B01B4A3C883">
    <w:name w:val="B7EFB75A1B544E39901E0B01B4A3C883"/>
    <w:rsid w:val="005A583D"/>
  </w:style>
  <w:style w:type="paragraph" w:customStyle="1" w:styleId="3934A3597A124FCCA63B98202D97F71D">
    <w:name w:val="3934A3597A124FCCA63B98202D97F71D"/>
    <w:rsid w:val="005A583D"/>
  </w:style>
  <w:style w:type="paragraph" w:customStyle="1" w:styleId="A69FFD0176264F719FDE61398E21B28E">
    <w:name w:val="A69FFD0176264F719FDE61398E21B28E"/>
    <w:rsid w:val="005A583D"/>
  </w:style>
  <w:style w:type="paragraph" w:customStyle="1" w:styleId="8B0B2DBEA78543A996075E185597C277">
    <w:name w:val="8B0B2DBEA78543A996075E185597C277"/>
    <w:rsid w:val="005A583D"/>
  </w:style>
  <w:style w:type="paragraph" w:customStyle="1" w:styleId="FD2CF4E61BF74A17B1187E7E8B93D9D8">
    <w:name w:val="FD2CF4E61BF74A17B1187E7E8B93D9D8"/>
    <w:rsid w:val="005A583D"/>
  </w:style>
  <w:style w:type="paragraph" w:customStyle="1" w:styleId="0353F88FF5E84532B4A84F6C387B34C7">
    <w:name w:val="0353F88FF5E84532B4A84F6C387B34C7"/>
    <w:rsid w:val="005A583D"/>
  </w:style>
  <w:style w:type="paragraph" w:customStyle="1" w:styleId="194D1948D7E7432A816F2CE3C405AE04">
    <w:name w:val="194D1948D7E7432A816F2CE3C405AE04"/>
    <w:rsid w:val="005A583D"/>
  </w:style>
  <w:style w:type="paragraph" w:customStyle="1" w:styleId="3B097E61ADAC4D5088E7856D90C47961">
    <w:name w:val="3B097E61ADAC4D5088E7856D90C47961"/>
    <w:rsid w:val="005A583D"/>
  </w:style>
  <w:style w:type="paragraph" w:customStyle="1" w:styleId="7DD787E32157469CA60F1921A1134690">
    <w:name w:val="7DD787E32157469CA60F1921A1134690"/>
    <w:rsid w:val="005A583D"/>
  </w:style>
  <w:style w:type="paragraph" w:customStyle="1" w:styleId="23362EA06D844D4C90B76AF3701713E4">
    <w:name w:val="23362EA06D844D4C90B76AF3701713E4"/>
    <w:rsid w:val="005A583D"/>
  </w:style>
  <w:style w:type="paragraph" w:customStyle="1" w:styleId="5C14607843524651AFD7E5F124519307">
    <w:name w:val="5C14607843524651AFD7E5F124519307"/>
    <w:rsid w:val="005A583D"/>
  </w:style>
  <w:style w:type="paragraph" w:customStyle="1" w:styleId="4BCD688F51E2437BB174EAC4AAE29334">
    <w:name w:val="4BCD688F51E2437BB174EAC4AAE29334"/>
    <w:rsid w:val="005A583D"/>
  </w:style>
  <w:style w:type="paragraph" w:customStyle="1" w:styleId="9214B11AC3CB4C3E92A42D559E1E0196">
    <w:name w:val="9214B11AC3CB4C3E92A42D559E1E0196"/>
    <w:rsid w:val="005A583D"/>
  </w:style>
  <w:style w:type="paragraph" w:customStyle="1" w:styleId="15100837987C47C8BFE98AD9F68A335F">
    <w:name w:val="15100837987C47C8BFE98AD9F68A335F"/>
    <w:rsid w:val="005A583D"/>
  </w:style>
  <w:style w:type="paragraph" w:customStyle="1" w:styleId="C2089BD2E0834AD5815C520A2CFA0D30">
    <w:name w:val="C2089BD2E0834AD5815C520A2CFA0D30"/>
    <w:rsid w:val="005A583D"/>
  </w:style>
  <w:style w:type="paragraph" w:customStyle="1" w:styleId="7EF18DEBF3744AF79130383642F25DD7">
    <w:name w:val="7EF18DEBF3744AF79130383642F25DD7"/>
    <w:rsid w:val="005A583D"/>
  </w:style>
  <w:style w:type="paragraph" w:customStyle="1" w:styleId="6EEBD4934DC04BC19AF753361708AF69">
    <w:name w:val="6EEBD4934DC04BC19AF753361708AF69"/>
    <w:rsid w:val="005A583D"/>
  </w:style>
  <w:style w:type="paragraph" w:customStyle="1" w:styleId="BD5EDB36140741689AFCC31D53A7C192">
    <w:name w:val="BD5EDB36140741689AFCC31D53A7C192"/>
    <w:rsid w:val="005A583D"/>
  </w:style>
  <w:style w:type="paragraph" w:customStyle="1" w:styleId="CC0067FE37FE4EA08F1F55E7681A381D">
    <w:name w:val="CC0067FE37FE4EA08F1F55E7681A381D"/>
    <w:rsid w:val="005A583D"/>
  </w:style>
  <w:style w:type="paragraph" w:customStyle="1" w:styleId="5377DFCE3BD9480284E1758F5B20A3D6">
    <w:name w:val="5377DFCE3BD9480284E1758F5B20A3D6"/>
    <w:rsid w:val="005A583D"/>
  </w:style>
  <w:style w:type="paragraph" w:customStyle="1" w:styleId="D249B97FE04445A999F84EC2BEFD684E">
    <w:name w:val="D249B97FE04445A999F84EC2BEFD684E"/>
    <w:rsid w:val="005A583D"/>
  </w:style>
  <w:style w:type="paragraph" w:customStyle="1" w:styleId="BBD2BEE215274BEFB9C3D42D297E0E62">
    <w:name w:val="BBD2BEE215274BEFB9C3D42D297E0E62"/>
    <w:rsid w:val="005A583D"/>
  </w:style>
  <w:style w:type="paragraph" w:customStyle="1" w:styleId="7A552B3486AE491C8AD7D7CE59421D9D">
    <w:name w:val="7A552B3486AE491C8AD7D7CE59421D9D"/>
    <w:rsid w:val="005A583D"/>
  </w:style>
  <w:style w:type="paragraph" w:customStyle="1" w:styleId="5E403F2707904309939AD6895FED9DE5">
    <w:name w:val="5E403F2707904309939AD6895FED9DE5"/>
    <w:rsid w:val="005A583D"/>
  </w:style>
  <w:style w:type="paragraph" w:customStyle="1" w:styleId="07A5D21BB834432DA8CDAF1EBB173D7B">
    <w:name w:val="07A5D21BB834432DA8CDAF1EBB173D7B"/>
    <w:rsid w:val="005A583D"/>
  </w:style>
  <w:style w:type="paragraph" w:customStyle="1" w:styleId="2F1A6EBC29F94C969980B1AE3972EECF">
    <w:name w:val="2F1A6EBC29F94C969980B1AE3972EECF"/>
    <w:rsid w:val="005A583D"/>
  </w:style>
  <w:style w:type="paragraph" w:customStyle="1" w:styleId="266A9BF6AF4F4B33A1A11FA24822956E">
    <w:name w:val="266A9BF6AF4F4B33A1A11FA24822956E"/>
    <w:rsid w:val="005A583D"/>
  </w:style>
  <w:style w:type="paragraph" w:customStyle="1" w:styleId="8A0743C50CDD4BB5B528C54A2E0457A5">
    <w:name w:val="8A0743C50CDD4BB5B528C54A2E0457A5"/>
    <w:rsid w:val="005A583D"/>
  </w:style>
  <w:style w:type="paragraph" w:customStyle="1" w:styleId="5762F985F8544B79935F85EDEA59F549">
    <w:name w:val="5762F985F8544B79935F85EDEA59F549"/>
    <w:rsid w:val="005A583D"/>
  </w:style>
  <w:style w:type="paragraph" w:customStyle="1" w:styleId="44CE25A465A84557B01F1A4D5839BA57">
    <w:name w:val="44CE25A465A84557B01F1A4D5839BA57"/>
    <w:rsid w:val="005A583D"/>
  </w:style>
  <w:style w:type="paragraph" w:customStyle="1" w:styleId="E6DC4D28C2074A56AD5C67F483FA1187">
    <w:name w:val="E6DC4D28C2074A56AD5C67F483FA1187"/>
    <w:rsid w:val="005A583D"/>
  </w:style>
  <w:style w:type="paragraph" w:customStyle="1" w:styleId="C239166B93854547AC9CFA319F8C61FB">
    <w:name w:val="C239166B93854547AC9CFA319F8C61FB"/>
    <w:rsid w:val="005A583D"/>
  </w:style>
  <w:style w:type="paragraph" w:customStyle="1" w:styleId="8F25616466CE4F75B497A5EFCD358B08">
    <w:name w:val="8F25616466CE4F75B497A5EFCD358B08"/>
    <w:rsid w:val="005A583D"/>
  </w:style>
  <w:style w:type="paragraph" w:customStyle="1" w:styleId="3E1D502D11FE4A33AAF4B9EE281ED238">
    <w:name w:val="3E1D502D11FE4A33AAF4B9EE281ED238"/>
    <w:rsid w:val="005A583D"/>
  </w:style>
  <w:style w:type="paragraph" w:customStyle="1" w:styleId="2717BDB4F352491E9FB5207D9D7469AF">
    <w:name w:val="2717BDB4F352491E9FB5207D9D7469AF"/>
    <w:rsid w:val="005A583D"/>
  </w:style>
  <w:style w:type="paragraph" w:customStyle="1" w:styleId="FCAAE7B3A8BD4FEAAF599DD9C86C0F86">
    <w:name w:val="FCAAE7B3A8BD4FEAAF599DD9C86C0F86"/>
    <w:rsid w:val="005A583D"/>
  </w:style>
  <w:style w:type="paragraph" w:customStyle="1" w:styleId="757391285EFA405DA1D356843385EFE9">
    <w:name w:val="757391285EFA405DA1D356843385EFE9"/>
    <w:rsid w:val="005A583D"/>
  </w:style>
  <w:style w:type="paragraph" w:customStyle="1" w:styleId="3EE58A4405E248F591EA713A027B731E">
    <w:name w:val="3EE58A4405E248F591EA713A027B731E"/>
    <w:rsid w:val="005A583D"/>
  </w:style>
  <w:style w:type="paragraph" w:customStyle="1" w:styleId="26D647248424453EBE381DE78406B724">
    <w:name w:val="26D647248424453EBE381DE78406B724"/>
    <w:rsid w:val="005A583D"/>
  </w:style>
  <w:style w:type="paragraph" w:customStyle="1" w:styleId="3A8DE68C9FFA4F0D88B8C9088624613E">
    <w:name w:val="3A8DE68C9FFA4F0D88B8C9088624613E"/>
    <w:rsid w:val="005A583D"/>
  </w:style>
  <w:style w:type="paragraph" w:customStyle="1" w:styleId="Name">
    <w:name w:val="Name"/>
    <w:link w:val="NameChar"/>
    <w:qFormat/>
    <w:rsid w:val="005A583D"/>
    <w:pPr>
      <w:spacing w:after="0" w:line="240" w:lineRule="auto"/>
      <w:jc w:val="right"/>
    </w:pPr>
    <w:rPr>
      <w:rFonts w:eastAsiaTheme="minorHAnsi"/>
      <w:b/>
      <w:color w:val="984806" w:themeColor="accent6" w:themeShade="80"/>
      <w:sz w:val="32"/>
    </w:rPr>
  </w:style>
  <w:style w:type="character" w:customStyle="1" w:styleId="NameChar">
    <w:name w:val="Name Char"/>
    <w:basedOn w:val="DefaultParagraphFont"/>
    <w:link w:val="Name"/>
    <w:rsid w:val="005A583D"/>
    <w:rPr>
      <w:rFonts w:eastAsiaTheme="minorHAnsi"/>
      <w:b/>
      <w:color w:val="984806" w:themeColor="accent6" w:themeShade="80"/>
      <w:sz w:val="32"/>
    </w:rPr>
  </w:style>
  <w:style w:type="paragraph" w:customStyle="1" w:styleId="D710432C87764498BC8EFBF591C8DDE7">
    <w:name w:val="D710432C87764498BC8EFBF591C8DDE7"/>
    <w:rsid w:val="005A583D"/>
  </w:style>
  <w:style w:type="paragraph" w:customStyle="1" w:styleId="ContactInfo">
    <w:name w:val="Contact Info"/>
    <w:link w:val="ContactInfoChar"/>
    <w:qFormat/>
    <w:rsid w:val="005A583D"/>
    <w:pPr>
      <w:jc w:val="right"/>
    </w:pPr>
    <w:rPr>
      <w:rFonts w:eastAsiaTheme="minorHAnsi"/>
      <w:color w:val="0D0D0D" w:themeColor="text1" w:themeTint="F2"/>
      <w:sz w:val="24"/>
    </w:rPr>
  </w:style>
  <w:style w:type="character" w:customStyle="1" w:styleId="ContactInfoChar">
    <w:name w:val="Contact Info Char"/>
    <w:basedOn w:val="DefaultParagraphFont"/>
    <w:link w:val="ContactInfo"/>
    <w:rsid w:val="005A583D"/>
    <w:rPr>
      <w:rFonts w:eastAsiaTheme="minorHAnsi"/>
      <w:color w:val="0D0D0D" w:themeColor="text1" w:themeTint="F2"/>
      <w:sz w:val="24"/>
    </w:rPr>
  </w:style>
  <w:style w:type="paragraph" w:customStyle="1" w:styleId="17BCD7115BB9435AA06D81DEEDDCD7DD">
    <w:name w:val="17BCD7115BB9435AA06D81DEEDDCD7DD"/>
    <w:rsid w:val="005A583D"/>
  </w:style>
  <w:style w:type="paragraph" w:customStyle="1" w:styleId="9A0ABAEA41DB493ABD712718ADFB41CC">
    <w:name w:val="9A0ABAEA41DB493ABD712718ADFB41CC"/>
    <w:rsid w:val="005A583D"/>
  </w:style>
  <w:style w:type="paragraph" w:customStyle="1" w:styleId="62C37AB643394A63BFC7B13A235B9345">
    <w:name w:val="62C37AB643394A63BFC7B13A235B9345"/>
    <w:rsid w:val="005A583D"/>
  </w:style>
  <w:style w:type="character" w:styleId="PlaceholderText">
    <w:name w:val="Placeholder Text"/>
    <w:basedOn w:val="DefaultParagraphFont"/>
    <w:uiPriority w:val="99"/>
    <w:semiHidden/>
    <w:rsid w:val="005A583D"/>
    <w:rPr>
      <w:color w:val="808080"/>
    </w:rPr>
  </w:style>
  <w:style w:type="paragraph" w:customStyle="1" w:styleId="2018B94A1719460BA53E0EDB702772B6">
    <w:name w:val="2018B94A1719460BA53E0EDB702772B6"/>
    <w:rsid w:val="005A583D"/>
  </w:style>
  <w:style w:type="paragraph" w:customStyle="1" w:styleId="5D44D9BD579A4DC89A137AFA274A4E98">
    <w:name w:val="5D44D9BD579A4DC89A137AFA274A4E98"/>
    <w:rsid w:val="005A583D"/>
  </w:style>
  <w:style w:type="paragraph" w:customStyle="1" w:styleId="E7CE8D694845423BBA79CCC79F425E50">
    <w:name w:val="E7CE8D694845423BBA79CCC79F425E50"/>
    <w:rsid w:val="005A583D"/>
  </w:style>
  <w:style w:type="paragraph" w:customStyle="1" w:styleId="DA6DB35E836A45458D9989F53D4C62D7">
    <w:name w:val="DA6DB35E836A45458D9989F53D4C62D7"/>
    <w:rsid w:val="005A583D"/>
  </w:style>
  <w:style w:type="paragraph" w:customStyle="1" w:styleId="B165C725826D44FC90CE31A0F97796DD">
    <w:name w:val="B165C725826D44FC90CE31A0F97796DD"/>
    <w:rsid w:val="005A583D"/>
  </w:style>
  <w:style w:type="paragraph" w:customStyle="1" w:styleId="5238D2B3BAFF4B8792BD2319455524F8">
    <w:name w:val="5238D2B3BAFF4B8792BD2319455524F8"/>
    <w:rsid w:val="005A583D"/>
  </w:style>
  <w:style w:type="paragraph" w:customStyle="1" w:styleId="8249242259A94FEA8599E8BDA5D75A90">
    <w:name w:val="8249242259A94FEA8599E8BDA5D75A90"/>
    <w:rsid w:val="006862CC"/>
  </w:style>
  <w:style w:type="paragraph" w:customStyle="1" w:styleId="63AA08FDF45945E3B69B813C67C3A0B8">
    <w:name w:val="63AA08FDF45945E3B69B813C67C3A0B8"/>
    <w:rsid w:val="006862CC"/>
  </w:style>
  <w:style w:type="paragraph" w:customStyle="1" w:styleId="6B2F3C80CD344BA4AED10FEDFC60462C">
    <w:name w:val="6B2F3C80CD344BA4AED10FEDFC60462C"/>
    <w:rsid w:val="006862CC"/>
  </w:style>
  <w:style w:type="paragraph" w:customStyle="1" w:styleId="FAD828E560844F31949BFFD78F5B384E">
    <w:name w:val="FAD828E560844F31949BFFD78F5B384E"/>
    <w:rsid w:val="006862CC"/>
  </w:style>
  <w:style w:type="paragraph" w:customStyle="1" w:styleId="C0B83FBCBC6448B4B83A04776B6B2FE7">
    <w:name w:val="C0B83FBCBC6448B4B83A04776B6B2FE7"/>
    <w:rsid w:val="006862CC"/>
  </w:style>
  <w:style w:type="paragraph" w:customStyle="1" w:styleId="B5F484E587A2424C994AFCCDEE8C8FBA">
    <w:name w:val="B5F484E587A2424C994AFCCDEE8C8FBA"/>
    <w:rsid w:val="006862CC"/>
  </w:style>
  <w:style w:type="paragraph" w:customStyle="1" w:styleId="49A18C64983C4633AB44486AAB7C2985">
    <w:name w:val="49A18C64983C4633AB44486AAB7C2985"/>
    <w:rsid w:val="006862CC"/>
  </w:style>
  <w:style w:type="paragraph" w:customStyle="1" w:styleId="4C3CF9CF3CDD4389A7FDDBA1111A1C6A">
    <w:name w:val="4C3CF9CF3CDD4389A7FDDBA1111A1C6A"/>
    <w:rsid w:val="006862CC"/>
  </w:style>
  <w:style w:type="paragraph" w:customStyle="1" w:styleId="25AFC2111EF6433088335C618127F551">
    <w:name w:val="25AFC2111EF6433088335C618127F551"/>
    <w:rsid w:val="006862CC"/>
  </w:style>
  <w:style w:type="paragraph" w:customStyle="1" w:styleId="9B330641701C490B8F893BAEF6592644">
    <w:name w:val="9B330641701C490B8F893BAEF6592644"/>
    <w:rsid w:val="006862CC"/>
  </w:style>
  <w:style w:type="paragraph" w:customStyle="1" w:styleId="9635B88EBF8842BE8CC8C495C8F736F1">
    <w:name w:val="9635B88EBF8842BE8CC8C495C8F736F1"/>
    <w:rsid w:val="006862CC"/>
  </w:style>
  <w:style w:type="paragraph" w:customStyle="1" w:styleId="8FDFCDC2355745F29453489B24340748">
    <w:name w:val="8FDFCDC2355745F29453489B24340748"/>
    <w:rsid w:val="006862CC"/>
  </w:style>
  <w:style w:type="paragraph" w:customStyle="1" w:styleId="0A0578D8E549493FBDF62F603C790B0A">
    <w:name w:val="0A0578D8E549493FBDF62F603C790B0A"/>
    <w:rsid w:val="006862CC"/>
  </w:style>
  <w:style w:type="paragraph" w:customStyle="1" w:styleId="B619D41F221E479EADC1F81B434AD32F">
    <w:name w:val="B619D41F221E479EADC1F81B434AD32F"/>
    <w:rsid w:val="006862CC"/>
  </w:style>
  <w:style w:type="paragraph" w:customStyle="1" w:styleId="C8DAF65D5BF748E184C97312F629DC0C">
    <w:name w:val="C8DAF65D5BF748E184C97312F629DC0C"/>
    <w:rsid w:val="006862CC"/>
  </w:style>
  <w:style w:type="paragraph" w:customStyle="1" w:styleId="9D58B14D714D44BC8A0D72243236C410">
    <w:name w:val="9D58B14D714D44BC8A0D72243236C410"/>
    <w:rsid w:val="006862CC"/>
  </w:style>
  <w:style w:type="paragraph" w:customStyle="1" w:styleId="64E81AC87B4A4C428C0A87BFC27288EA">
    <w:name w:val="64E81AC87B4A4C428C0A87BFC27288EA"/>
    <w:rsid w:val="006862CC"/>
  </w:style>
  <w:style w:type="paragraph" w:customStyle="1" w:styleId="9E46C12DB68B4E198FAA8C6C71E5B7DC">
    <w:name w:val="9E46C12DB68B4E198FAA8C6C71E5B7DC"/>
    <w:rsid w:val="006862CC"/>
  </w:style>
  <w:style w:type="paragraph" w:customStyle="1" w:styleId="258107B9C78F4810A334624422F02ECE">
    <w:name w:val="258107B9C78F4810A334624422F02ECE"/>
    <w:rsid w:val="006862CC"/>
  </w:style>
  <w:style w:type="paragraph" w:customStyle="1" w:styleId="722660515EB24A61A69CEA569EEA0781">
    <w:name w:val="722660515EB24A61A69CEA569EEA0781"/>
    <w:rsid w:val="006862CC"/>
  </w:style>
  <w:style w:type="paragraph" w:customStyle="1" w:styleId="239DF965853A4FE896EA20F81911FCA6">
    <w:name w:val="239DF965853A4FE896EA20F81911FCA6"/>
    <w:rsid w:val="006862CC"/>
  </w:style>
  <w:style w:type="paragraph" w:customStyle="1" w:styleId="E4788DA6D44E4CEC9C86CB47416D5011">
    <w:name w:val="E4788DA6D44E4CEC9C86CB47416D5011"/>
    <w:rsid w:val="006862CC"/>
  </w:style>
  <w:style w:type="paragraph" w:customStyle="1" w:styleId="50F35AEAA9A24A5E84D6332E02F04527">
    <w:name w:val="50F35AEAA9A24A5E84D6332E02F04527"/>
    <w:rsid w:val="006862CC"/>
  </w:style>
  <w:style w:type="paragraph" w:customStyle="1" w:styleId="36B688601AC54E96AB6E4CA369594287">
    <w:name w:val="36B688601AC54E96AB6E4CA369594287"/>
    <w:rsid w:val="006862CC"/>
  </w:style>
  <w:style w:type="paragraph" w:customStyle="1" w:styleId="5ACA90479BD446D0BA9F34B5D7ED594B">
    <w:name w:val="5ACA90479BD446D0BA9F34B5D7ED594B"/>
    <w:rsid w:val="006862CC"/>
  </w:style>
  <w:style w:type="paragraph" w:customStyle="1" w:styleId="A2239309ED7C4F4D891DB2F99047AE86">
    <w:name w:val="A2239309ED7C4F4D891DB2F99047AE86"/>
    <w:rsid w:val="006862CC"/>
  </w:style>
  <w:style w:type="paragraph" w:customStyle="1" w:styleId="50252FFA7BD6492B9C9FA6ADB7F7C9E9">
    <w:name w:val="50252FFA7BD6492B9C9FA6ADB7F7C9E9"/>
    <w:rsid w:val="006862CC"/>
  </w:style>
  <w:style w:type="paragraph" w:customStyle="1" w:styleId="EC45ABD0DD9E4AF7B95632C39A86B172">
    <w:name w:val="EC45ABD0DD9E4AF7B95632C39A86B172"/>
    <w:rsid w:val="006862CC"/>
  </w:style>
  <w:style w:type="paragraph" w:customStyle="1" w:styleId="C76022047D0948D3A9F0E1CFFFFA5C41">
    <w:name w:val="C76022047D0948D3A9F0E1CFFFFA5C41"/>
    <w:rsid w:val="006862CC"/>
  </w:style>
  <w:style w:type="paragraph" w:customStyle="1" w:styleId="8C388EA0DAD14B0299401DE9842724C5">
    <w:name w:val="8C388EA0DAD14B0299401DE9842724C5"/>
    <w:rsid w:val="006862CC"/>
  </w:style>
  <w:style w:type="paragraph" w:customStyle="1" w:styleId="3A2E91FB403047DABAB563D79E3BC2CF">
    <w:name w:val="3A2E91FB403047DABAB563D79E3BC2CF"/>
    <w:rsid w:val="006862CC"/>
  </w:style>
  <w:style w:type="paragraph" w:customStyle="1" w:styleId="0261ED3BEF3D4D2F8C5A8E992E2A8242">
    <w:name w:val="0261ED3BEF3D4D2F8C5A8E992E2A8242"/>
    <w:rsid w:val="006862CC"/>
  </w:style>
  <w:style w:type="paragraph" w:customStyle="1" w:styleId="C4053327684A41A0A7749059C33A16BE">
    <w:name w:val="C4053327684A41A0A7749059C33A16BE"/>
    <w:rsid w:val="006862CC"/>
  </w:style>
  <w:style w:type="paragraph" w:customStyle="1" w:styleId="6218A127BD7C420AB8DD08FE7FEAA432">
    <w:name w:val="6218A127BD7C420AB8DD08FE7FEAA432"/>
    <w:rsid w:val="006862CC"/>
  </w:style>
  <w:style w:type="paragraph" w:customStyle="1" w:styleId="D5D3A04FE28A423FA7E456A6220791B6">
    <w:name w:val="D5D3A04FE28A423FA7E456A6220791B6"/>
    <w:rsid w:val="006862CC"/>
  </w:style>
  <w:style w:type="paragraph" w:customStyle="1" w:styleId="69A65266C606429CBEAC7BB02D24B4FC">
    <w:name w:val="69A65266C606429CBEAC7BB02D24B4FC"/>
    <w:rsid w:val="006862CC"/>
  </w:style>
  <w:style w:type="paragraph" w:customStyle="1" w:styleId="5AF935436F7D41CF9F91E15366DFE019">
    <w:name w:val="5AF935436F7D41CF9F91E15366DFE019"/>
    <w:rsid w:val="006862CC"/>
  </w:style>
  <w:style w:type="paragraph" w:customStyle="1" w:styleId="C1F34429904E4AAF809F63083AD466DD">
    <w:name w:val="C1F34429904E4AAF809F63083AD466DD"/>
    <w:rsid w:val="006862CC"/>
  </w:style>
  <w:style w:type="paragraph" w:customStyle="1" w:styleId="B3463BC96B6C4B7D9D1EAE46562A2FFC">
    <w:name w:val="B3463BC96B6C4B7D9D1EAE46562A2FFC"/>
    <w:rsid w:val="006862CC"/>
  </w:style>
  <w:style w:type="paragraph" w:customStyle="1" w:styleId="9C42D0F559DF4851A527B3985A45697A">
    <w:name w:val="9C42D0F559DF4851A527B3985A45697A"/>
    <w:rsid w:val="006862CC"/>
  </w:style>
  <w:style w:type="paragraph" w:customStyle="1" w:styleId="E1D2D556B9FC48E5BDEFED3CD93C7365">
    <w:name w:val="E1D2D556B9FC48E5BDEFED3CD93C7365"/>
    <w:rsid w:val="006862CC"/>
  </w:style>
  <w:style w:type="paragraph" w:customStyle="1" w:styleId="A1190D6C72784D5BB15AFBF8FB12D03D">
    <w:name w:val="A1190D6C72784D5BB15AFBF8FB12D03D"/>
    <w:rsid w:val="006862CC"/>
  </w:style>
  <w:style w:type="paragraph" w:customStyle="1" w:styleId="FAE3CA98935548F8B37E62C58CDB7800">
    <w:name w:val="FAE3CA98935548F8B37E62C58CDB7800"/>
    <w:rsid w:val="006862CC"/>
  </w:style>
  <w:style w:type="paragraph" w:customStyle="1" w:styleId="F90BE617FFD04835B5FD49F84CE9135B">
    <w:name w:val="F90BE617FFD04835B5FD49F84CE9135B"/>
    <w:rsid w:val="006862CC"/>
  </w:style>
  <w:style w:type="paragraph" w:customStyle="1" w:styleId="50A8EF8C7D1E485D82AD3A60202DD216">
    <w:name w:val="50A8EF8C7D1E485D82AD3A60202DD216"/>
    <w:rsid w:val="006862CC"/>
  </w:style>
  <w:style w:type="paragraph" w:customStyle="1" w:styleId="36DAE3CEC30D46478CA284C2233F0715">
    <w:name w:val="36DAE3CEC30D46478CA284C2233F0715"/>
    <w:rsid w:val="006862CC"/>
  </w:style>
  <w:style w:type="paragraph" w:customStyle="1" w:styleId="B9C7C7688EE9496C8E52126278ABA267">
    <w:name w:val="B9C7C7688EE9496C8E52126278ABA267"/>
    <w:rsid w:val="006862CC"/>
  </w:style>
  <w:style w:type="paragraph" w:customStyle="1" w:styleId="CC1FAB558957484E9A17D1F74EE2D59A">
    <w:name w:val="CC1FAB558957484E9A17D1F74EE2D59A"/>
    <w:rsid w:val="006862CC"/>
  </w:style>
  <w:style w:type="paragraph" w:customStyle="1" w:styleId="5362DC09045B45B99E00F76E863E798C">
    <w:name w:val="5362DC09045B45B99E00F76E863E798C"/>
    <w:rsid w:val="006862CC"/>
  </w:style>
  <w:style w:type="paragraph" w:customStyle="1" w:styleId="3EB436DBB0304EBBBFAD17D84345687E">
    <w:name w:val="3EB436DBB0304EBBBFAD17D84345687E"/>
    <w:rsid w:val="006862CC"/>
  </w:style>
  <w:style w:type="paragraph" w:customStyle="1" w:styleId="86297C7CE0AB4BFEBAB734B640FF5822">
    <w:name w:val="86297C7CE0AB4BFEBAB734B640FF5822"/>
    <w:rsid w:val="006862CC"/>
  </w:style>
  <w:style w:type="paragraph" w:customStyle="1" w:styleId="F83055A9FB7148BDB3F8C9A031108A8E">
    <w:name w:val="F83055A9FB7148BDB3F8C9A031108A8E"/>
    <w:rsid w:val="006862CC"/>
  </w:style>
  <w:style w:type="paragraph" w:customStyle="1" w:styleId="2FC0C1694BB54DE88F0058FAE580F22E">
    <w:name w:val="2FC0C1694BB54DE88F0058FAE580F22E"/>
    <w:rsid w:val="006862CC"/>
  </w:style>
  <w:style w:type="paragraph" w:customStyle="1" w:styleId="F16EAA90AE0A4C7C887124BA713FA628">
    <w:name w:val="F16EAA90AE0A4C7C887124BA713FA628"/>
    <w:rsid w:val="006862CC"/>
  </w:style>
  <w:style w:type="paragraph" w:customStyle="1" w:styleId="A30636BD114A440698637C50516B4C31">
    <w:name w:val="A30636BD114A440698637C50516B4C31"/>
    <w:rsid w:val="006862CC"/>
  </w:style>
  <w:style w:type="paragraph" w:customStyle="1" w:styleId="56E458F4E555428780A019BC38FBA1AE">
    <w:name w:val="56E458F4E555428780A019BC38FBA1AE"/>
    <w:rsid w:val="006862CC"/>
  </w:style>
  <w:style w:type="paragraph" w:customStyle="1" w:styleId="9A362EB723D44C128BDA76AC3FDA86DB">
    <w:name w:val="9A362EB723D44C128BDA76AC3FDA86DB"/>
    <w:rsid w:val="006862CC"/>
  </w:style>
  <w:style w:type="paragraph" w:customStyle="1" w:styleId="FB81F5BF2DA74F9AB6E214FE0047940A">
    <w:name w:val="FB81F5BF2DA74F9AB6E214FE0047940A"/>
    <w:rsid w:val="006862CC"/>
  </w:style>
  <w:style w:type="paragraph" w:customStyle="1" w:styleId="E29B753002734C0B9834A3A7ABE7C57F">
    <w:name w:val="E29B753002734C0B9834A3A7ABE7C57F"/>
    <w:rsid w:val="006862C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17EC12F-BAE4-442D-AE1A-2E682CA240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Chron_Resume.dotx</Template>
  <TotalTime>10</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Chronological resume</vt:lpstr>
    </vt:vector>
  </TitlesOfParts>
  <Company>HP</Company>
  <LinksUpToDate>false</LinksUpToDate>
  <CharactersWithSpaces>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dc:title>
  <dc:creator>mebrahtom tesfay</dc:creator>
  <cp:lastModifiedBy>mebrahtom tesfay</cp:lastModifiedBy>
  <cp:revision>2</cp:revision>
  <cp:lastPrinted>2019-07-10T00:32:00Z</cp:lastPrinted>
  <dcterms:created xsi:type="dcterms:W3CDTF">2019-07-10T08:03:00Z</dcterms:created>
  <dcterms:modified xsi:type="dcterms:W3CDTF">2019-07-10T08:03:00Z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TC103780299990</vt:lpwstr>
  </property>
</Properties>
</file>